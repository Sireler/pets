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9A5EC" w14:textId="3F15B804" w:rsidR="00327931" w:rsidRPr="00BF138A" w:rsidRDefault="00327931" w:rsidP="006607BF">
      <w:pPr>
        <w:pStyle w:val="affa"/>
        <w:keepNext/>
        <w:keepLines/>
        <w:ind w:firstLine="0"/>
        <w:jc w:val="right"/>
        <w:rPr>
          <w:b/>
        </w:rPr>
      </w:pP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62C172AD" w:rsidR="006607BF" w:rsidRPr="00846A62" w:rsidRDefault="006607BF" w:rsidP="00846A62">
      <w:pPr>
        <w:tabs>
          <w:tab w:val="left" w:pos="709"/>
        </w:tabs>
        <w:spacing w:before="1"/>
        <w:ind w:right="6" w:firstLine="0"/>
        <w:contextualSpacing/>
        <w:jc w:val="left"/>
        <w:rPr>
          <w:szCs w:val="28"/>
        </w:rPr>
      </w:pPr>
      <w:r w:rsidRPr="00846A62">
        <w:rPr>
          <w:szCs w:val="28"/>
        </w:rPr>
        <w:t xml:space="preserve">г. Москва                                      </w:t>
      </w:r>
      <w:r w:rsidR="00006D40">
        <w:rPr>
          <w:szCs w:val="28"/>
        </w:rPr>
        <w:t xml:space="preserve">                            «[[</w:t>
      </w:r>
      <w:r w:rsidR="00270594">
        <w:rPr>
          <w:szCs w:val="28"/>
          <w:lang w:val="en-US"/>
        </w:rPr>
        <w:t>c</w:t>
      </w:r>
      <w:r w:rsidR="00006D40">
        <w:rPr>
          <w:szCs w:val="28"/>
          <w:lang w:val="en-US"/>
        </w:rPr>
        <w:t>d</w:t>
      </w:r>
      <w:r w:rsidR="00270594">
        <w:rPr>
          <w:szCs w:val="28"/>
          <w:lang w:val="en-US"/>
        </w:rPr>
        <w:t>d</w:t>
      </w:r>
      <w:r w:rsidR="00006D40">
        <w:rPr>
          <w:szCs w:val="28"/>
        </w:rPr>
        <w:t>]]</w:t>
      </w:r>
      <w:r w:rsidRPr="00846A62">
        <w:rPr>
          <w:szCs w:val="28"/>
        </w:rPr>
        <w:t>»</w:t>
      </w:r>
      <w:r w:rsidR="00006D40" w:rsidRPr="00006D40">
        <w:rPr>
          <w:szCs w:val="28"/>
        </w:rPr>
        <w:t>[[</w:t>
      </w:r>
      <w:r w:rsidR="00270594">
        <w:rPr>
          <w:szCs w:val="28"/>
          <w:lang w:val="en-US"/>
        </w:rPr>
        <w:t>cd</w:t>
      </w:r>
      <w:r w:rsidR="00006D40">
        <w:rPr>
          <w:szCs w:val="28"/>
          <w:lang w:val="en-US"/>
        </w:rPr>
        <w:t>m</w:t>
      </w:r>
      <w:r w:rsidR="00006D40" w:rsidRPr="00006D40">
        <w:rPr>
          <w:szCs w:val="28"/>
        </w:rPr>
        <w:t>]]</w:t>
      </w:r>
      <w:r w:rsidR="00006D40" w:rsidRPr="00846A62">
        <w:rPr>
          <w:szCs w:val="28"/>
        </w:rPr>
        <w:t xml:space="preserve"> </w:t>
      </w:r>
      <w:r w:rsidR="00006D40" w:rsidRPr="00006D40">
        <w:rPr>
          <w:szCs w:val="28"/>
        </w:rPr>
        <w:t>[[</w:t>
      </w:r>
      <w:r w:rsidR="00270594">
        <w:rPr>
          <w:szCs w:val="28"/>
          <w:lang w:val="en-US"/>
        </w:rPr>
        <w:t>cd</w:t>
      </w:r>
      <w:r w:rsidR="00006D40">
        <w:rPr>
          <w:szCs w:val="28"/>
          <w:lang w:val="en-US"/>
        </w:rPr>
        <w:t>y</w:t>
      </w:r>
      <w:r w:rsidR="00006D40" w:rsidRPr="00006D40">
        <w:rPr>
          <w:szCs w:val="28"/>
        </w:rPr>
        <w:t xml:space="preserve">]] </w:t>
      </w:r>
      <w:r w:rsidRPr="00846A62">
        <w:rPr>
          <w:szCs w:val="28"/>
        </w:rPr>
        <w:t>год</w:t>
      </w:r>
    </w:p>
    <w:p w14:paraId="7B90B9D7" w14:textId="1B965B26" w:rsidR="006607BF" w:rsidRPr="00006D40" w:rsidRDefault="006607BF" w:rsidP="00846A62">
      <w:pPr>
        <w:tabs>
          <w:tab w:val="left" w:pos="709"/>
        </w:tabs>
        <w:spacing w:before="1"/>
        <w:ind w:right="6" w:firstLine="0"/>
        <w:contextualSpacing/>
        <w:jc w:val="left"/>
        <w:rPr>
          <w:szCs w:val="28"/>
        </w:rPr>
      </w:pPr>
      <w:r w:rsidRPr="00846A62">
        <w:rPr>
          <w:szCs w:val="28"/>
        </w:rPr>
        <w:t xml:space="preserve">Приют для животных по адресу: </w:t>
      </w:r>
      <w:r w:rsidR="00006D40" w:rsidRPr="00006D40">
        <w:rPr>
          <w:szCs w:val="28"/>
        </w:rPr>
        <w:t>[[</w:t>
      </w:r>
      <w:r w:rsidR="00006D40">
        <w:rPr>
          <w:szCs w:val="28"/>
          <w:lang w:val="en-US"/>
        </w:rPr>
        <w:t>address</w:t>
      </w:r>
      <w:r w:rsidR="00006D40" w:rsidRPr="00006D40">
        <w:rPr>
          <w:szCs w:val="28"/>
        </w:rPr>
        <w:t>]]</w:t>
      </w:r>
    </w:p>
    <w:p w14:paraId="7A366104" w14:textId="16DC3986" w:rsidR="006607BF" w:rsidRPr="00006D40" w:rsidRDefault="006607BF" w:rsidP="00846A62">
      <w:pPr>
        <w:tabs>
          <w:tab w:val="left" w:pos="709"/>
        </w:tabs>
        <w:spacing w:before="1"/>
        <w:ind w:right="6" w:firstLine="0"/>
        <w:contextualSpacing/>
        <w:jc w:val="left"/>
        <w:rPr>
          <w:szCs w:val="28"/>
          <w:lang w:val="en-US"/>
        </w:rPr>
      </w:pPr>
      <w:r w:rsidRPr="00846A62">
        <w:rPr>
          <w:szCs w:val="28"/>
        </w:rPr>
        <w:t>Эксплуатирующая организация</w:t>
      </w:r>
      <w:r w:rsidR="00006D40">
        <w:rPr>
          <w:szCs w:val="28"/>
          <w:lang w:val="en-US"/>
        </w:rPr>
        <w:t>: [[org]]</w:t>
      </w:r>
    </w:p>
    <w:p w14:paraId="1334D6A9" w14:textId="77777777" w:rsidR="006607BF" w:rsidRDefault="006607BF" w:rsidP="006607BF"/>
    <w:tbl>
      <w:tblPr>
        <w:tblStyle w:val="afffffffff7"/>
        <w:tblW w:w="15310" w:type="dxa"/>
        <w:tblInd w:w="-714" w:type="dxa"/>
        <w:tblLayout w:type="fixed"/>
        <w:tblLook w:val="04A0" w:firstRow="1" w:lastRow="0" w:firstColumn="1" w:lastColumn="0" w:noHBand="0" w:noVBand="1"/>
      </w:tblPr>
      <w:tblGrid>
        <w:gridCol w:w="1276"/>
        <w:gridCol w:w="2611"/>
        <w:gridCol w:w="2552"/>
        <w:gridCol w:w="2409"/>
        <w:gridCol w:w="1276"/>
        <w:gridCol w:w="1985"/>
        <w:gridCol w:w="3201"/>
      </w:tblGrid>
      <w:tr w:rsidR="00006D40" w:rsidRPr="00F3134D" w14:paraId="1F699B18" w14:textId="77777777" w:rsidTr="00006D40">
        <w:trPr>
          <w:trHeight w:val="1027"/>
        </w:trPr>
        <w:tc>
          <w:tcPr>
            <w:tcW w:w="1276" w:type="dxa"/>
            <w:vAlign w:val="center"/>
          </w:tcPr>
          <w:p w14:paraId="6D1BBCC7" w14:textId="77777777" w:rsidR="006607BF" w:rsidRPr="00F3134D" w:rsidRDefault="006607BF" w:rsidP="00846A62">
            <w:pPr>
              <w:ind w:firstLine="0"/>
              <w:jc w:val="center"/>
            </w:pPr>
            <w:r w:rsidRPr="00F3134D">
              <w:t>№ п/п</w:t>
            </w:r>
          </w:p>
        </w:tc>
        <w:tc>
          <w:tcPr>
            <w:tcW w:w="2611"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552" w:type="dxa"/>
            <w:vAlign w:val="center"/>
          </w:tcPr>
          <w:p w14:paraId="38A716EC" w14:textId="77777777" w:rsidR="006607BF" w:rsidRPr="00F3134D" w:rsidRDefault="006607BF" w:rsidP="00846A62">
            <w:pPr>
              <w:ind w:firstLine="0"/>
              <w:jc w:val="center"/>
            </w:pPr>
            <w:r w:rsidRPr="00F3134D">
              <w:t>Кличка животного</w:t>
            </w:r>
          </w:p>
        </w:tc>
        <w:tc>
          <w:tcPr>
            <w:tcW w:w="2409"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1276" w:type="dxa"/>
            <w:vAlign w:val="center"/>
          </w:tcPr>
          <w:p w14:paraId="6447B9AF" w14:textId="77777777" w:rsidR="006607BF" w:rsidRPr="00F3134D" w:rsidRDefault="006607BF" w:rsidP="00846A62">
            <w:pPr>
              <w:ind w:firstLine="0"/>
              <w:jc w:val="center"/>
            </w:pPr>
            <w:r w:rsidRPr="00F3134D">
              <w:t>Пол животного</w:t>
            </w:r>
          </w:p>
        </w:tc>
        <w:tc>
          <w:tcPr>
            <w:tcW w:w="1985"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3201"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006D40" w:rsidRPr="0029219D" w14:paraId="0172E12E" w14:textId="77777777" w:rsidTr="00006D40">
        <w:trPr>
          <w:trHeight w:val="349"/>
        </w:trPr>
        <w:tc>
          <w:tcPr>
            <w:tcW w:w="1276" w:type="dxa"/>
          </w:tcPr>
          <w:p w14:paraId="316FAB4E" w14:textId="28E3F635" w:rsidR="006607BF" w:rsidRPr="0029219D" w:rsidRDefault="00006D40" w:rsidP="00006D40">
            <w:pPr>
              <w:ind w:firstLine="0"/>
            </w:pPr>
            <w:r>
              <w:t>[[</w:t>
            </w:r>
            <w:r>
              <w:rPr>
                <w:lang w:val="en-US"/>
              </w:rPr>
              <w:t>number</w:t>
            </w:r>
            <w:r>
              <w:t>:cell(students)]]</w:t>
            </w:r>
          </w:p>
        </w:tc>
        <w:tc>
          <w:tcPr>
            <w:tcW w:w="2611" w:type="dxa"/>
          </w:tcPr>
          <w:p w14:paraId="240BA308" w14:textId="1D6AE51B" w:rsidR="006607BF" w:rsidRPr="0029219D" w:rsidRDefault="00006D40" w:rsidP="00006D40">
            <w:pPr>
              <w:ind w:firstLine="0"/>
              <w:rPr>
                <w:highlight w:val="yellow"/>
              </w:rPr>
            </w:pPr>
            <w:r>
              <w:t>[[</w:t>
            </w:r>
            <w:r>
              <w:rPr>
                <w:lang w:val="en-US"/>
              </w:rPr>
              <w:t>card_number</w:t>
            </w:r>
            <w:r>
              <w:t>:cell(students)]]</w:t>
            </w:r>
          </w:p>
        </w:tc>
        <w:tc>
          <w:tcPr>
            <w:tcW w:w="2552" w:type="dxa"/>
          </w:tcPr>
          <w:p w14:paraId="6D7A3F9F" w14:textId="4C6907F9" w:rsidR="006607BF" w:rsidRPr="0029219D" w:rsidRDefault="00006D40" w:rsidP="00006D40">
            <w:pPr>
              <w:ind w:firstLine="0"/>
            </w:pPr>
            <w:r>
              <w:t>[[name:cell(students)]]</w:t>
            </w:r>
          </w:p>
        </w:tc>
        <w:tc>
          <w:tcPr>
            <w:tcW w:w="2409" w:type="dxa"/>
          </w:tcPr>
          <w:p w14:paraId="05E7AF2D" w14:textId="0E227D2C" w:rsidR="006607BF" w:rsidRPr="0029219D" w:rsidRDefault="00006D40" w:rsidP="00006D40">
            <w:pPr>
              <w:ind w:firstLine="0"/>
            </w:pPr>
            <w:r>
              <w:t>[[</w:t>
            </w:r>
            <w:r>
              <w:rPr>
                <w:lang w:val="en-US"/>
              </w:rPr>
              <w:t>type</w:t>
            </w:r>
            <w:r>
              <w:t>:cell(students)]]</w:t>
            </w:r>
          </w:p>
        </w:tc>
        <w:tc>
          <w:tcPr>
            <w:tcW w:w="1276" w:type="dxa"/>
          </w:tcPr>
          <w:p w14:paraId="243800EE" w14:textId="5C28BD3A" w:rsidR="006607BF" w:rsidRPr="0029219D" w:rsidRDefault="00006D40" w:rsidP="00006D40">
            <w:pPr>
              <w:ind w:firstLine="0"/>
            </w:pPr>
            <w:r>
              <w:t>[[</w:t>
            </w:r>
            <w:r>
              <w:rPr>
                <w:lang w:val="en-US"/>
              </w:rPr>
              <w:t>sex</w:t>
            </w:r>
            <w:r>
              <w:t>:cell(students)]]</w:t>
            </w:r>
            <w:bookmarkStart w:id="0" w:name="_GoBack"/>
            <w:bookmarkEnd w:id="0"/>
          </w:p>
        </w:tc>
        <w:tc>
          <w:tcPr>
            <w:tcW w:w="1985" w:type="dxa"/>
          </w:tcPr>
          <w:p w14:paraId="13886B0D" w14:textId="3EF3CC32" w:rsidR="006607BF" w:rsidRPr="0029219D" w:rsidRDefault="00006D40" w:rsidP="00006D40">
            <w:pPr>
              <w:ind w:firstLine="0"/>
            </w:pPr>
            <w:r>
              <w:t>[[</w:t>
            </w:r>
            <w:r>
              <w:rPr>
                <w:lang w:val="en-US"/>
              </w:rPr>
              <w:t>mark</w:t>
            </w:r>
            <w:r>
              <w:t>:cell(students)]]</w:t>
            </w:r>
          </w:p>
        </w:tc>
        <w:tc>
          <w:tcPr>
            <w:tcW w:w="3201" w:type="dxa"/>
          </w:tcPr>
          <w:p w14:paraId="737F9B39" w14:textId="2A55F70F" w:rsidR="006607BF" w:rsidRPr="0029219D" w:rsidRDefault="00006D40" w:rsidP="00006D40">
            <w:pPr>
              <w:ind w:firstLine="0"/>
            </w:pPr>
            <w:r>
              <w:t>[[</w:t>
            </w:r>
            <w:r>
              <w:rPr>
                <w:lang w:val="en-US"/>
              </w:rPr>
              <w:t>arrived_at</w:t>
            </w:r>
            <w:r>
              <w:t>:cell(students)]]</w:t>
            </w:r>
          </w:p>
        </w:tc>
      </w:tr>
    </w:tbl>
    <w:p w14:paraId="58EF6BFF" w14:textId="2E5C2D42" w:rsidR="00466F01" w:rsidRPr="00466F01" w:rsidRDefault="00466F01" w:rsidP="007A6613">
      <w:pPr>
        <w:pStyle w:val="affa"/>
        <w:keepNext/>
        <w:keepLines/>
        <w:ind w:firstLine="0"/>
        <w:rPr>
          <w:sz w:val="28"/>
        </w:rPr>
      </w:pPr>
    </w:p>
    <w:sectPr w:rsidR="00466F01" w:rsidRPr="00466F0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39C8A" w14:textId="77777777" w:rsidR="00814835" w:rsidRDefault="00814835" w:rsidP="00CD34AA">
      <w:r>
        <w:separator/>
      </w:r>
    </w:p>
    <w:p w14:paraId="1E09601B" w14:textId="77777777" w:rsidR="00814835" w:rsidRDefault="00814835" w:rsidP="00CD34AA"/>
    <w:p w14:paraId="68B8BCF4" w14:textId="77777777" w:rsidR="00814835" w:rsidRDefault="00814835" w:rsidP="00CD34AA"/>
    <w:p w14:paraId="1235D1FB" w14:textId="77777777" w:rsidR="00814835" w:rsidRDefault="00814835" w:rsidP="00CD34AA"/>
  </w:endnote>
  <w:endnote w:type="continuationSeparator" w:id="0">
    <w:p w14:paraId="6D707052" w14:textId="77777777" w:rsidR="00814835" w:rsidRDefault="00814835" w:rsidP="00CD34AA">
      <w:r>
        <w:continuationSeparator/>
      </w:r>
    </w:p>
    <w:p w14:paraId="0D91DE6C" w14:textId="77777777" w:rsidR="00814835" w:rsidRDefault="00814835" w:rsidP="00CD34AA"/>
    <w:p w14:paraId="300E869D" w14:textId="77777777" w:rsidR="00814835" w:rsidRDefault="00814835" w:rsidP="00CD34AA"/>
    <w:p w14:paraId="384F0369" w14:textId="77777777" w:rsidR="00814835" w:rsidRDefault="00814835"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16D16" w14:textId="77777777" w:rsidR="00814835" w:rsidRDefault="00814835" w:rsidP="00CD34AA">
      <w:r>
        <w:separator/>
      </w:r>
    </w:p>
    <w:p w14:paraId="6562D8FB" w14:textId="77777777" w:rsidR="00814835" w:rsidRDefault="00814835" w:rsidP="00CD34AA"/>
    <w:p w14:paraId="1C2AF5EB" w14:textId="77777777" w:rsidR="00814835" w:rsidRDefault="00814835" w:rsidP="00CD34AA"/>
    <w:p w14:paraId="3728FEF4" w14:textId="77777777" w:rsidR="00814835" w:rsidRDefault="00814835" w:rsidP="00CD34AA"/>
  </w:footnote>
  <w:footnote w:type="continuationSeparator" w:id="0">
    <w:p w14:paraId="671F695F" w14:textId="77777777" w:rsidR="00814835" w:rsidRDefault="00814835" w:rsidP="00CD34AA">
      <w:r>
        <w:continuationSeparator/>
      </w:r>
    </w:p>
    <w:p w14:paraId="3B1A428B" w14:textId="77777777" w:rsidR="00814835" w:rsidRDefault="00814835" w:rsidP="00CD34AA"/>
    <w:p w14:paraId="7977B0F3" w14:textId="77777777" w:rsidR="00814835" w:rsidRDefault="00814835" w:rsidP="00CD34AA"/>
    <w:p w14:paraId="7FCC4E0A" w14:textId="77777777" w:rsidR="00814835" w:rsidRDefault="00814835"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06D40"/>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594"/>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07162"/>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4835"/>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258F"/>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8E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1F61FE-9062-4B60-865A-010FEB73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6</TotalTime>
  <Pages>1</Pages>
  <Words>78</Words>
  <Characters>451</Characters>
  <Application>Microsoft Office Word</Application>
  <DocSecurity>0</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K</cp:lastModifiedBy>
  <cp:revision>7</cp:revision>
  <cp:lastPrinted>2020-10-15T07:24:00Z</cp:lastPrinted>
  <dcterms:created xsi:type="dcterms:W3CDTF">2020-10-20T11:43:00Z</dcterms:created>
  <dcterms:modified xsi:type="dcterms:W3CDTF">2020-11-01T06:18:00Z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