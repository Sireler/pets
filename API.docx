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750C" w14:textId="77777777" w:rsidR="00603602" w:rsidRDefault="00603602" w:rsidP="005968F1">
      <w:pPr>
        <w:pStyle w:val="aa"/>
      </w:pPr>
    </w:p>
    <w:p w14:paraId="189B2F5E" w14:textId="77777777" w:rsidR="0094448C" w:rsidRPr="00187DC0" w:rsidRDefault="0094448C" w:rsidP="005968F1">
      <w:pPr>
        <w:pStyle w:val="aa"/>
      </w:pPr>
    </w:p>
    <w:p w14:paraId="1474F31B" w14:textId="77777777" w:rsidR="0094448C" w:rsidRDefault="0094448C" w:rsidP="005968F1">
      <w:pPr>
        <w:pStyle w:val="aa"/>
      </w:pPr>
    </w:p>
    <w:p w14:paraId="659F10FF" w14:textId="77777777" w:rsidR="00F532CA" w:rsidRDefault="00F532CA" w:rsidP="00F532CA">
      <w:pPr>
        <w:pStyle w:val="aff5"/>
        <w:ind w:left="0" w:firstLine="0"/>
        <w:jc w:val="both"/>
      </w:pPr>
    </w:p>
    <w:p w14:paraId="225BFDB3" w14:textId="77777777" w:rsidR="00F532CA" w:rsidRDefault="00F532CA" w:rsidP="005968F1">
      <w:pPr>
        <w:pStyle w:val="aff5"/>
      </w:pPr>
    </w:p>
    <w:p w14:paraId="3E20878E" w14:textId="77777777" w:rsidR="00F532CA" w:rsidRDefault="00F532CA" w:rsidP="005968F1">
      <w:pPr>
        <w:pStyle w:val="aff5"/>
      </w:pPr>
    </w:p>
    <w:p w14:paraId="00FD3007" w14:textId="77777777" w:rsidR="00F532CA" w:rsidRPr="005968F1" w:rsidRDefault="00F532CA" w:rsidP="005968F1">
      <w:pPr>
        <w:pStyle w:val="aff5"/>
      </w:pPr>
    </w:p>
    <w:p w14:paraId="6C00706E" w14:textId="6CF7865C" w:rsidR="00BE186F" w:rsidRPr="00A65935" w:rsidRDefault="00A65935" w:rsidP="003E2CBF">
      <w:pPr>
        <w:pStyle w:val="affff0"/>
        <w:ind w:left="284" w:firstLine="567"/>
        <w:rPr>
          <w:i/>
        </w:rPr>
      </w:pPr>
      <w:r>
        <w:rPr>
          <w:i/>
          <w:lang w:val="en-US"/>
        </w:rPr>
        <w:t>API</w:t>
      </w:r>
      <w:r>
        <w:rPr>
          <w:i/>
        </w:rPr>
        <w:t xml:space="preserve"> для получение социализированных питомцев из дома</w:t>
      </w:r>
    </w:p>
    <w:p w14:paraId="773896C9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0FD9D5F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2C8B2532" w14:textId="77777777"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711EC747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44CFE002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B9A134F" w14:textId="77777777" w:rsidR="006F6D26" w:rsidRPr="00811DCB" w:rsidRDefault="006F6D26" w:rsidP="003D181E">
      <w:pPr>
        <w:pStyle w:val="af7"/>
        <w:ind w:firstLine="0"/>
      </w:pPr>
    </w:p>
    <w:p w14:paraId="40E3A361" w14:textId="77777777" w:rsidR="006F6D26" w:rsidRPr="00811DCB" w:rsidRDefault="006F6D26" w:rsidP="003D181E">
      <w:pPr>
        <w:pStyle w:val="af7"/>
        <w:ind w:firstLine="0"/>
      </w:pPr>
    </w:p>
    <w:p w14:paraId="77FF865E" w14:textId="77777777" w:rsidR="006F6D26" w:rsidRPr="00811DCB" w:rsidRDefault="006F6D26" w:rsidP="003D181E">
      <w:pPr>
        <w:pStyle w:val="af7"/>
        <w:ind w:firstLine="0"/>
      </w:pPr>
    </w:p>
    <w:p w14:paraId="20D2C4F4" w14:textId="77777777" w:rsidR="006F6D26" w:rsidRPr="00811DCB" w:rsidRDefault="006F6D26" w:rsidP="003D181E">
      <w:pPr>
        <w:pStyle w:val="af7"/>
        <w:ind w:firstLine="0"/>
      </w:pPr>
    </w:p>
    <w:p w14:paraId="50DA8168" w14:textId="77777777" w:rsidR="007617FE" w:rsidRDefault="007617FE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caps/>
          <w:spacing w:val="20"/>
          <w:sz w:val="28"/>
          <w:szCs w:val="28"/>
        </w:rPr>
      </w:pPr>
      <w:r>
        <w:br w:type="page"/>
      </w:r>
    </w:p>
    <w:p w14:paraId="69A35888" w14:textId="77777777" w:rsidR="007365A8" w:rsidRPr="00FC073F" w:rsidRDefault="007365A8" w:rsidP="00FC073F">
      <w:pPr>
        <w:pStyle w:val="af0"/>
      </w:pPr>
      <w:r w:rsidRPr="00FC073F">
        <w:lastRenderedPageBreak/>
        <w:t>СОДЕРЖАНИЕ</w:t>
      </w:r>
    </w:p>
    <w:sdt>
      <w:sdtPr>
        <w:id w:val="-16204489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EADD420" w14:textId="764C4C49" w:rsidR="00235AAE" w:rsidRDefault="00235AAE">
          <w:pPr>
            <w:pStyle w:val="afffff2"/>
          </w:pPr>
        </w:p>
        <w:p w14:paraId="398D2023" w14:textId="4D47DA21" w:rsidR="00235AAE" w:rsidRDefault="00235AA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14554" w:history="1">
            <w:r w:rsidRPr="00906B3C">
              <w:rPr>
                <w:rStyle w:val="aff7"/>
                <w:noProof/>
              </w:rPr>
              <w:t>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B361" w14:textId="48B59CBE" w:rsidR="00235AAE" w:rsidRDefault="00235AA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55" w:history="1">
            <w:r w:rsidRPr="00906B3C">
              <w:rPr>
                <w:rStyle w:val="aff7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9A2E" w14:textId="18F79D63" w:rsidR="00235AAE" w:rsidRDefault="00235AAE">
          <w:pPr>
            <w:pStyle w:val="17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114556" w:history="1">
            <w:r w:rsidRPr="00906B3C">
              <w:rPr>
                <w:rStyle w:val="aff7"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906B3C">
              <w:rPr>
                <w:rStyle w:val="aff7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E3BFFD" w14:textId="60DDCF86" w:rsidR="00235AAE" w:rsidRDefault="00235AA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57" w:history="1">
            <w:r w:rsidRPr="00906B3C">
              <w:rPr>
                <w:rStyle w:val="aff7"/>
                <w:noProof/>
              </w:rPr>
              <w:t>1.1 Операция «Получение основной информации о животных готовых к пристройству в добрые руки»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0841" w14:textId="54CF244C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58" w:history="1">
            <w:r w:rsidRPr="00906B3C">
              <w:rPr>
                <w:rStyle w:val="aff7"/>
                <w:noProof/>
              </w:rPr>
              <w:t>1.1.1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7A0E" w14:textId="32105977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59" w:history="1">
            <w:r w:rsidRPr="00906B3C">
              <w:rPr>
                <w:rStyle w:val="aff7"/>
                <w:noProof/>
                <w:lang w:val="en-US"/>
              </w:rPr>
              <w:t>1.1.2 Описание в</w:t>
            </w:r>
            <w:r w:rsidRPr="00906B3C">
              <w:rPr>
                <w:rStyle w:val="aff7"/>
                <w:noProof/>
              </w:rPr>
              <w:t>ы</w:t>
            </w:r>
            <w:r w:rsidRPr="00906B3C">
              <w:rPr>
                <w:rStyle w:val="aff7"/>
                <w:noProof/>
                <w:lang w:val="en-US"/>
              </w:rPr>
              <w:t>ходных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601F" w14:textId="5D99286E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0" w:history="1">
            <w:r w:rsidRPr="00906B3C">
              <w:rPr>
                <w:rStyle w:val="aff7"/>
                <w:noProof/>
                <w:lang w:val="en-US"/>
              </w:rPr>
              <w:t>1.1.3</w:t>
            </w:r>
            <w:r w:rsidRPr="00906B3C">
              <w:rPr>
                <w:rStyle w:val="aff7"/>
                <w:noProof/>
              </w:rPr>
              <w:t xml:space="preserve">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7AFA" w14:textId="165370A2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1" w:history="1">
            <w:r w:rsidRPr="00906B3C">
              <w:rPr>
                <w:rStyle w:val="aff7"/>
                <w:noProof/>
                <w:lang w:val="en-US"/>
              </w:rPr>
              <w:t>1.1.4</w:t>
            </w:r>
            <w:r w:rsidRPr="00906B3C">
              <w:rPr>
                <w:rStyle w:val="aff7"/>
                <w:noProof/>
              </w:rPr>
              <w:t xml:space="preserve"> Контрольные</w:t>
            </w:r>
            <w:r w:rsidRPr="00906B3C">
              <w:rPr>
                <w:rStyle w:val="aff7"/>
                <w:noProof/>
                <w:lang w:val="en-US"/>
              </w:rPr>
              <w:t xml:space="preserve"> </w:t>
            </w:r>
            <w:r w:rsidRPr="00906B3C">
              <w:rPr>
                <w:rStyle w:val="aff7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8A03" w14:textId="1F8CDC15" w:rsidR="00235AAE" w:rsidRDefault="00235AAE">
          <w:pPr>
            <w:pStyle w:val="34"/>
            <w:tabs>
              <w:tab w:val="left" w:pos="1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2" w:history="1">
            <w:r w:rsidRPr="00906B3C">
              <w:rPr>
                <w:rStyle w:val="aff7"/>
                <w:noProof/>
              </w:rPr>
              <w:t>1.1.4.1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B3C">
              <w:rPr>
                <w:rStyle w:val="aff7"/>
                <w:noProof/>
              </w:rPr>
              <w:t>Пример 1. Получение основной информации о животных, готовых к пристройству в добрые руки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499E" w14:textId="49077868" w:rsidR="00235AAE" w:rsidRDefault="00235AA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3" w:history="1">
            <w:r w:rsidRPr="00906B3C">
              <w:rPr>
                <w:rStyle w:val="aff7"/>
                <w:noProof/>
              </w:rPr>
              <w:t>1.2 Операция «Получение информации о конкретном животном (по идентификатору)»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F289" w14:textId="095F4FFA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4" w:history="1">
            <w:r w:rsidRPr="00906B3C">
              <w:rPr>
                <w:rStyle w:val="aff7"/>
                <w:noProof/>
              </w:rPr>
              <w:t>1.2.1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5E32" w14:textId="4136DEC3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5" w:history="1">
            <w:r w:rsidRPr="00906B3C">
              <w:rPr>
                <w:rStyle w:val="aff7"/>
                <w:noProof/>
                <w:lang w:val="en-US"/>
              </w:rPr>
              <w:t>1.2.2 Описание в</w:t>
            </w:r>
            <w:r w:rsidRPr="00906B3C">
              <w:rPr>
                <w:rStyle w:val="aff7"/>
                <w:noProof/>
              </w:rPr>
              <w:t>ы</w:t>
            </w:r>
            <w:r w:rsidRPr="00906B3C">
              <w:rPr>
                <w:rStyle w:val="aff7"/>
                <w:noProof/>
                <w:lang w:val="en-US"/>
              </w:rPr>
              <w:t>ходных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5F21" w14:textId="524397E2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6" w:history="1">
            <w:r w:rsidRPr="00906B3C">
              <w:rPr>
                <w:rStyle w:val="aff7"/>
                <w:noProof/>
                <w:lang w:val="en-US"/>
              </w:rPr>
              <w:t>1.2.3 Описание в</w:t>
            </w:r>
            <w:r w:rsidRPr="00906B3C">
              <w:rPr>
                <w:rStyle w:val="aff7"/>
                <w:noProof/>
              </w:rPr>
              <w:t>ы</w:t>
            </w:r>
            <w:r w:rsidRPr="00906B3C">
              <w:rPr>
                <w:rStyle w:val="aff7"/>
                <w:noProof/>
                <w:lang w:val="en-US"/>
              </w:rPr>
              <w:t>ходных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351" w14:textId="677C1C4A" w:rsidR="00235AAE" w:rsidRDefault="00235AAE">
          <w:pPr>
            <w:pStyle w:val="34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7" w:history="1">
            <w:r w:rsidRPr="00906B3C">
              <w:rPr>
                <w:rStyle w:val="aff7"/>
                <w:noProof/>
                <w:lang w:val="en-US"/>
              </w:rPr>
              <w:t>1.2.4</w:t>
            </w:r>
            <w:r w:rsidRPr="00906B3C">
              <w:rPr>
                <w:rStyle w:val="aff7"/>
                <w:noProof/>
              </w:rPr>
              <w:t xml:space="preserve">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CDB4" w14:textId="3BB842AA" w:rsidR="00235AAE" w:rsidRDefault="00235AAE">
          <w:pPr>
            <w:pStyle w:val="34"/>
            <w:tabs>
              <w:tab w:val="left" w:pos="1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8" w:history="1">
            <w:r w:rsidRPr="00906B3C">
              <w:rPr>
                <w:rStyle w:val="aff7"/>
                <w:noProof/>
              </w:rPr>
              <w:t>1.2.4.1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B3C">
              <w:rPr>
                <w:rStyle w:val="aff7"/>
                <w:noProof/>
              </w:rPr>
              <w:t>Пример 1. Получить конкретного питомца (по 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6614" w14:textId="07650E90" w:rsidR="00235AAE" w:rsidRDefault="00235AA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14569" w:history="1">
            <w:r w:rsidRPr="00906B3C">
              <w:rPr>
                <w:rStyle w:val="aff7"/>
                <w:noProof/>
                <w:lang w:val="en-US"/>
              </w:rPr>
              <w:t>1.3</w:t>
            </w:r>
            <w:r w:rsidRPr="00906B3C">
              <w:rPr>
                <w:rStyle w:val="aff7"/>
                <w:noProof/>
              </w:rPr>
              <w:t xml:space="preserve"> 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B08" w14:textId="58CC8813" w:rsidR="00235AAE" w:rsidRDefault="00235AAE">
          <w:r>
            <w:rPr>
              <w:b/>
              <w:bCs/>
            </w:rPr>
            <w:fldChar w:fldCharType="end"/>
          </w:r>
        </w:p>
      </w:sdtContent>
    </w:sdt>
    <w:p w14:paraId="11FCAC3F" w14:textId="15087DCE" w:rsidR="00F60DB0" w:rsidRDefault="00F60DB0" w:rsidP="007365A8">
      <w:pPr>
        <w:spacing w:line="240" w:lineRule="auto"/>
      </w:pPr>
    </w:p>
    <w:p w14:paraId="2568B259" w14:textId="77777777" w:rsidR="00FB702E" w:rsidRPr="00B77388" w:rsidRDefault="00F60DB0" w:rsidP="00B50B92">
      <w:pPr>
        <w:pStyle w:val="23"/>
        <w:numPr>
          <w:ilvl w:val="0"/>
          <w:numId w:val="0"/>
        </w:numPr>
        <w:rPr>
          <w:rFonts w:ascii="Calibri" w:hAnsi="Calibri"/>
        </w:rPr>
      </w:pPr>
      <w:bookmarkStart w:id="0" w:name="_GoBack"/>
      <w:bookmarkEnd w:id="0"/>
      <w:r>
        <w:br w:type="page"/>
      </w:r>
      <w:bookmarkStart w:id="1" w:name="_Toc54033797"/>
      <w:bookmarkStart w:id="2" w:name="_Toc55114554"/>
      <w:r w:rsidR="00B50B92">
        <w:lastRenderedPageBreak/>
        <w:t>И</w:t>
      </w:r>
      <w:r w:rsidR="00624BF3" w:rsidRPr="00AE26B4">
        <w:t>зменения</w:t>
      </w:r>
      <w:bookmarkEnd w:id="1"/>
      <w:bookmarkEnd w:id="2"/>
    </w:p>
    <w:tbl>
      <w:tblPr>
        <w:tblW w:w="4187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43"/>
        <w:gridCol w:w="1397"/>
        <w:gridCol w:w="1397"/>
        <w:gridCol w:w="4570"/>
      </w:tblGrid>
      <w:tr w:rsidR="00096B2D" w:rsidRPr="00FB702E" w14:paraId="511170B9" w14:textId="77777777" w:rsidTr="00096B2D">
        <w:trPr>
          <w:trHeight w:val="330"/>
          <w:tblHeader/>
        </w:trPr>
        <w:tc>
          <w:tcPr>
            <w:tcW w:w="672" w:type="pct"/>
            <w:shd w:val="clear" w:color="auto" w:fill="auto"/>
            <w:noWrap/>
            <w:vAlign w:val="center"/>
          </w:tcPr>
          <w:p w14:paraId="3C8EC26B" w14:textId="77777777" w:rsidR="00096B2D" w:rsidRPr="00FB702E" w:rsidRDefault="00096B2D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821" w:type="pct"/>
            <w:vAlign w:val="center"/>
          </w:tcPr>
          <w:p w14:paraId="4BC564A7" w14:textId="77777777" w:rsidR="00096B2D" w:rsidRPr="00096B2D" w:rsidRDefault="00096B2D" w:rsidP="00FB702E">
            <w:pPr>
              <w:pStyle w:val="a9"/>
              <w:rPr>
                <w:lang w:val="en-US"/>
              </w:rPr>
            </w:pPr>
            <w:r>
              <w:t>Версия сервиса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6EB33614" w14:textId="77777777" w:rsidR="00096B2D" w:rsidRPr="00FB702E" w:rsidRDefault="00096B2D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2686" w:type="pct"/>
            <w:vAlign w:val="center"/>
          </w:tcPr>
          <w:p w14:paraId="6C2E8E2E" w14:textId="77777777" w:rsidR="00096B2D" w:rsidRPr="00FB702E" w:rsidRDefault="00096B2D" w:rsidP="00FB702E">
            <w:pPr>
              <w:pStyle w:val="a9"/>
            </w:pPr>
            <w:r w:rsidRPr="00FB702E">
              <w:t>Изменения</w:t>
            </w:r>
          </w:p>
        </w:tc>
      </w:tr>
      <w:tr w:rsidR="00096B2D" w:rsidRPr="004C4032" w14:paraId="4627E3BB" w14:textId="77777777" w:rsidTr="00096B2D">
        <w:trPr>
          <w:trHeight w:val="330"/>
        </w:trPr>
        <w:tc>
          <w:tcPr>
            <w:tcW w:w="672" w:type="pct"/>
            <w:shd w:val="clear" w:color="auto" w:fill="auto"/>
            <w:noWrap/>
            <w:vAlign w:val="center"/>
          </w:tcPr>
          <w:p w14:paraId="251E4658" w14:textId="77777777" w:rsidR="00096B2D" w:rsidRPr="006F6D26" w:rsidRDefault="00096B2D" w:rsidP="00096B2D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821" w:type="pct"/>
            <w:vAlign w:val="center"/>
          </w:tcPr>
          <w:p w14:paraId="157D6F58" w14:textId="77777777" w:rsidR="00096B2D" w:rsidRDefault="00096B2D" w:rsidP="00096B2D">
            <w:pPr>
              <w:widowControl/>
              <w:autoSpaceDN/>
              <w:adjustRightInd/>
              <w:spacing w:line="240" w:lineRule="auto"/>
              <w:jc w:val="center"/>
            </w:pPr>
            <w:r>
              <w:t>1.0.0.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825407D" w14:textId="42181E32" w:rsidR="00096B2D" w:rsidRPr="00B065F6" w:rsidRDefault="00096B2D" w:rsidP="00096B2D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2686" w:type="pct"/>
            <w:vAlign w:val="center"/>
          </w:tcPr>
          <w:p w14:paraId="1827B3C2" w14:textId="77777777" w:rsidR="00096B2D" w:rsidRDefault="00096B2D" w:rsidP="00096B2D">
            <w:pPr>
              <w:widowControl/>
              <w:autoSpaceDN/>
              <w:adjustRightInd/>
              <w:spacing w:line="240" w:lineRule="auto"/>
            </w:pPr>
            <w:r>
              <w:t>Исходный документ</w:t>
            </w:r>
          </w:p>
        </w:tc>
      </w:tr>
    </w:tbl>
    <w:p w14:paraId="6A9941AE" w14:textId="77777777" w:rsidR="003A02DA" w:rsidRPr="00065895" w:rsidRDefault="003A02DA">
      <w:pPr>
        <w:widowControl/>
        <w:autoSpaceDN/>
        <w:adjustRightInd/>
        <w:spacing w:line="240" w:lineRule="auto"/>
        <w:jc w:val="left"/>
        <w:textAlignment w:val="auto"/>
        <w:rPr>
          <w:rFonts w:asciiTheme="minorHAnsi" w:hAnsiTheme="minorHAnsi"/>
          <w:b/>
          <w:caps/>
          <w:spacing w:val="20"/>
          <w:sz w:val="28"/>
          <w:szCs w:val="28"/>
          <w:lang w:val="en-US"/>
        </w:rPr>
        <w:sectPr w:rsidR="003A02DA" w:rsidRPr="00065895" w:rsidSect="007C3776">
          <w:footerReference w:type="default" r:id="rId11"/>
          <w:headerReference w:type="first" r:id="rId12"/>
          <w:pgSz w:w="11906" w:h="16838" w:code="9"/>
          <w:pgMar w:top="1245" w:right="567" w:bottom="851" w:left="1134" w:header="426" w:footer="599" w:gutter="0"/>
          <w:cols w:space="708"/>
          <w:docGrid w:linePitch="360"/>
        </w:sectPr>
      </w:pPr>
    </w:p>
    <w:p w14:paraId="147997FD" w14:textId="77777777" w:rsidR="00BA41F8" w:rsidRPr="00B50B92" w:rsidRDefault="00B50B92" w:rsidP="00B50B92">
      <w:pPr>
        <w:pStyle w:val="23"/>
        <w:numPr>
          <w:ilvl w:val="0"/>
          <w:numId w:val="0"/>
        </w:numPr>
        <w:rPr>
          <w:sz w:val="28"/>
        </w:rPr>
      </w:pPr>
      <w:bookmarkStart w:id="3" w:name="_Toc514400353"/>
      <w:bookmarkStart w:id="4" w:name="_Toc54033798"/>
      <w:bookmarkStart w:id="5" w:name="_Toc55114555"/>
      <w:r>
        <w:lastRenderedPageBreak/>
        <w:t>Глоссарий</w:t>
      </w:r>
      <w:bookmarkEnd w:id="3"/>
      <w:bookmarkEnd w:id="4"/>
      <w:bookmarkEnd w:id="5"/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BA41F8" w:rsidRPr="004C4032" w14:paraId="7A905B91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</w:tcPr>
          <w:p w14:paraId="17C88E58" w14:textId="77777777" w:rsidR="00BA41F8" w:rsidRPr="00FB702E" w:rsidRDefault="00BA41F8" w:rsidP="00DA253F">
            <w:pPr>
              <w:pStyle w:val="a9"/>
            </w:pPr>
            <w:r>
              <w:t>Т</w:t>
            </w:r>
            <w:r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14:paraId="040979C0" w14:textId="77777777" w:rsidR="00BA41F8" w:rsidRPr="00FB702E" w:rsidRDefault="00BA41F8" w:rsidP="00DA253F">
            <w:pPr>
              <w:pStyle w:val="a9"/>
            </w:pPr>
            <w:r w:rsidRPr="00FB702E">
              <w:t>Описание</w:t>
            </w:r>
          </w:p>
        </w:tc>
      </w:tr>
      <w:tr w:rsidR="00BA41F8" w:rsidRPr="004C4032" w14:paraId="4913BCB0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CAC9110" w14:textId="2352E140" w:rsidR="00BA41F8" w:rsidRPr="00452AA0" w:rsidRDefault="00BA41F8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345D547" w14:textId="69BA18B6" w:rsidR="00BA41F8" w:rsidRPr="00452AA0" w:rsidRDefault="00BA41F8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7617FE" w:rsidRPr="004C4032" w14:paraId="0AFB38EA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53A991C" w14:textId="0E3647AF" w:rsidR="007617FE" w:rsidRPr="00452AA0" w:rsidRDefault="007617FE" w:rsidP="00DA253F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0410939A" w14:textId="3D9813A4" w:rsidR="007617FE" w:rsidRPr="00452AA0" w:rsidRDefault="007617F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0611DE" w:rsidRPr="004C4032" w14:paraId="2A86D9D4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46628AAC" w14:textId="72E28278" w:rsidR="000611DE" w:rsidRDefault="000611DE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4D6EB0F1" w14:textId="5368B487" w:rsidR="000611DE" w:rsidRDefault="000611D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8D2805" w:rsidRPr="004C4032" w14:paraId="77B4D017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0C515517" w14:textId="7AB74278" w:rsidR="008D2805" w:rsidRDefault="008D2805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73A03E9" w14:textId="76B43737" w:rsidR="008D2805" w:rsidRPr="00452AA0" w:rsidRDefault="008D2805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62C324CC" w14:textId="77777777" w:rsidR="005B0EE4" w:rsidRPr="00E938B3" w:rsidRDefault="00BA41F8" w:rsidP="00BA41F8">
      <w:pPr>
        <w:pStyle w:val="af7"/>
        <w:rPr>
          <w:b/>
        </w:rPr>
      </w:pPr>
      <w:r w:rsidRPr="006F6D26">
        <w:br w:type="page"/>
      </w:r>
      <w:bookmarkStart w:id="6" w:name="_Toc294260366"/>
    </w:p>
    <w:p w14:paraId="7367A45C" w14:textId="77777777" w:rsidR="00F013AE" w:rsidRPr="007923A0" w:rsidRDefault="00F013AE" w:rsidP="00E81D9C">
      <w:pPr>
        <w:pStyle w:val="12"/>
        <w:tabs>
          <w:tab w:val="clear" w:pos="360"/>
        </w:tabs>
        <w:ind w:left="284" w:hanging="284"/>
        <w:rPr>
          <w:lang w:val="en-US"/>
        </w:rPr>
      </w:pPr>
      <w:bookmarkStart w:id="7" w:name="_Toc54033799"/>
      <w:bookmarkStart w:id="8" w:name="_Toc55114556"/>
      <w:r w:rsidRPr="00CA1ABE">
        <w:lastRenderedPageBreak/>
        <w:t>Описание операций</w:t>
      </w:r>
      <w:bookmarkEnd w:id="7"/>
      <w:bookmarkEnd w:id="8"/>
    </w:p>
    <w:p w14:paraId="6A196018" w14:textId="788901BE" w:rsidR="00FB733B" w:rsidRPr="00065895" w:rsidRDefault="00CA5A84" w:rsidP="00FB733B">
      <w:pPr>
        <w:pStyle w:val="23"/>
      </w:pPr>
      <w:bookmarkStart w:id="9" w:name="_Toc54033800"/>
      <w:bookmarkStart w:id="10" w:name="_Toc55114557"/>
      <w:r w:rsidRPr="00CA5A84">
        <w:t xml:space="preserve">Операция </w:t>
      </w:r>
      <w:r w:rsidR="00790338">
        <w:t>«</w:t>
      </w:r>
      <w:r w:rsidR="00FA428A">
        <w:t>Получение основной информации о животных готовых к пристройству в добрые руки</w:t>
      </w:r>
      <w:r w:rsidR="00790338">
        <w:t>»</w:t>
      </w:r>
      <w:bookmarkEnd w:id="9"/>
      <w:bookmarkEnd w:id="10"/>
      <w:r w:rsidR="00790338" w:rsidRPr="00065895">
        <w:t xml:space="preserve"> </w:t>
      </w:r>
    </w:p>
    <w:p w14:paraId="6A887087" w14:textId="77777777" w:rsidR="00703AC4" w:rsidRPr="00703AC4" w:rsidRDefault="00703AC4" w:rsidP="00703AC4">
      <w:pPr>
        <w:pStyle w:val="32"/>
      </w:pPr>
      <w:bookmarkStart w:id="11" w:name="_Toc54033801"/>
      <w:bookmarkStart w:id="12" w:name="_Toc55114558"/>
      <w:r w:rsidRPr="00703AC4">
        <w:t>Общие сведения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703AC4" w14:paraId="5270E180" w14:textId="77777777" w:rsidTr="00DD3046">
        <w:tc>
          <w:tcPr>
            <w:tcW w:w="3256" w:type="dxa"/>
          </w:tcPr>
          <w:p w14:paraId="0F51D5E5" w14:textId="77777777" w:rsidR="00703AC4" w:rsidRPr="00703AC4" w:rsidRDefault="00703AC4" w:rsidP="00DD3046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5187666A" w14:textId="2AC15181" w:rsidR="00FB733B" w:rsidRPr="003E2CBF" w:rsidRDefault="00FA428A" w:rsidP="005C5A93">
            <w:r>
              <w:t>01</w:t>
            </w:r>
          </w:p>
        </w:tc>
      </w:tr>
      <w:tr w:rsidR="00703AC4" w14:paraId="79880AA9" w14:textId="77777777" w:rsidTr="00DD3046">
        <w:tc>
          <w:tcPr>
            <w:tcW w:w="3256" w:type="dxa"/>
          </w:tcPr>
          <w:p w14:paraId="1F974561" w14:textId="77777777" w:rsidR="00703AC4" w:rsidRPr="00703AC4" w:rsidRDefault="00703AC4" w:rsidP="00DD3046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Наименование операции:</w:t>
            </w:r>
          </w:p>
        </w:tc>
        <w:tc>
          <w:tcPr>
            <w:tcW w:w="6939" w:type="dxa"/>
          </w:tcPr>
          <w:p w14:paraId="094D677E" w14:textId="672FA94D" w:rsidR="00FB733B" w:rsidRPr="00A96E14" w:rsidRDefault="00FA428A" w:rsidP="00477F3F">
            <w:r>
              <w:t>Получение основной информации о животных готовых к пристройству в добрые руки</w:t>
            </w:r>
          </w:p>
        </w:tc>
      </w:tr>
      <w:tr w:rsidR="005E1755" w14:paraId="7539A8FA" w14:textId="77777777" w:rsidTr="00DD3046">
        <w:tc>
          <w:tcPr>
            <w:tcW w:w="3256" w:type="dxa"/>
          </w:tcPr>
          <w:p w14:paraId="730DF6F1" w14:textId="77777777" w:rsidR="005E1755" w:rsidRPr="00703AC4" w:rsidRDefault="005E1755" w:rsidP="005E1755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79C77DFF" w14:textId="2E25475E" w:rsidR="005E1755" w:rsidRPr="008D4A12" w:rsidRDefault="00FA428A" w:rsidP="005E1755">
            <w:r>
              <w:t>Получение основной информации о животных готовых к пристройству в добрые руки</w:t>
            </w:r>
          </w:p>
        </w:tc>
      </w:tr>
    </w:tbl>
    <w:p w14:paraId="0984AB08" w14:textId="156E6D7F" w:rsidR="00BA1BA9" w:rsidRDefault="00BA1BA9" w:rsidP="00BA1BA9">
      <w:pPr>
        <w:pStyle w:val="32"/>
        <w:rPr>
          <w:lang w:val="en-US"/>
        </w:rPr>
      </w:pPr>
      <w:bookmarkStart w:id="13" w:name="_Toc54033803"/>
      <w:bookmarkStart w:id="14" w:name="_Toc55114559"/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bookmarkEnd w:id="13"/>
      <w:bookmarkEnd w:id="14"/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98"/>
        <w:gridCol w:w="2029"/>
        <w:gridCol w:w="1916"/>
        <w:gridCol w:w="1989"/>
      </w:tblGrid>
      <w:tr w:rsidR="00BA1BA9" w:rsidRPr="009304DD" w14:paraId="60BC9032" w14:textId="77777777" w:rsidTr="00970A06">
        <w:tc>
          <w:tcPr>
            <w:tcW w:w="562" w:type="dxa"/>
            <w:vAlign w:val="center"/>
          </w:tcPr>
          <w:p w14:paraId="751E80BC" w14:textId="77777777" w:rsidR="00BA1BA9" w:rsidRPr="00703AC4" w:rsidRDefault="00BA1BA9" w:rsidP="00C85603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127" w:type="dxa"/>
            <w:vAlign w:val="center"/>
          </w:tcPr>
          <w:p w14:paraId="2E3DB03F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798" w:type="dxa"/>
            <w:vAlign w:val="center"/>
          </w:tcPr>
          <w:p w14:paraId="0F9F35C9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69DF0BC7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2CD3AE21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4FCC03DA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FA428A" w:rsidRPr="009304DD" w14:paraId="1F63074C" w14:textId="77777777" w:rsidTr="00970A06">
        <w:tc>
          <w:tcPr>
            <w:tcW w:w="562" w:type="dxa"/>
            <w:vAlign w:val="center"/>
          </w:tcPr>
          <w:p w14:paraId="3CF4AB60" w14:textId="69C860A3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15F5A38" w14:textId="7FF3FF1D" w:rsidR="00FA428A" w:rsidRP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Fur</w:t>
            </w:r>
          </w:p>
        </w:tc>
        <w:tc>
          <w:tcPr>
            <w:tcW w:w="1798" w:type="dxa"/>
            <w:vAlign w:val="center"/>
          </w:tcPr>
          <w:p w14:paraId="1214CFBE" w14:textId="7A756EF5" w:rsidR="00FA428A" w:rsidRPr="00FA428A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шерсти</w:t>
            </w:r>
          </w:p>
        </w:tc>
        <w:tc>
          <w:tcPr>
            <w:tcW w:w="2029" w:type="dxa"/>
            <w:vAlign w:val="center"/>
          </w:tcPr>
          <w:p w14:paraId="437264BF" w14:textId="450249C3" w:rsidR="00FA428A" w:rsidRPr="00F16F8C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168FBA1F" w14:textId="2D9BFBC1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22E3FCB9" w14:textId="659A55E1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1406B1BA" w14:textId="77777777" w:rsidTr="00970A06">
        <w:tc>
          <w:tcPr>
            <w:tcW w:w="562" w:type="dxa"/>
            <w:vAlign w:val="center"/>
          </w:tcPr>
          <w:p w14:paraId="7C7185B7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2A23AF00" w14:textId="73ADA499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Breed_name</w:t>
            </w:r>
            <w:proofErr w:type="spellEnd"/>
          </w:p>
        </w:tc>
        <w:tc>
          <w:tcPr>
            <w:tcW w:w="1798" w:type="dxa"/>
            <w:vAlign w:val="center"/>
          </w:tcPr>
          <w:p w14:paraId="35FD4DAB" w14:textId="24FC6F88" w:rsidR="00FA428A" w:rsidRPr="00E937D5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породы</w:t>
            </w:r>
          </w:p>
        </w:tc>
        <w:tc>
          <w:tcPr>
            <w:tcW w:w="2029" w:type="dxa"/>
            <w:vAlign w:val="center"/>
          </w:tcPr>
          <w:p w14:paraId="51997B93" w14:textId="585160FA" w:rsidR="00FA428A" w:rsidRPr="00F16F8C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0826AA2C" w14:textId="5415E2E5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E5AFF73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358A76D4" w14:textId="77777777" w:rsidTr="00970A06">
        <w:tc>
          <w:tcPr>
            <w:tcW w:w="562" w:type="dxa"/>
            <w:vAlign w:val="center"/>
          </w:tcPr>
          <w:p w14:paraId="34D9AF42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E254E0C" w14:textId="18D81AFB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Card_Number</w:t>
            </w:r>
            <w:proofErr w:type="spellEnd"/>
          </w:p>
        </w:tc>
        <w:tc>
          <w:tcPr>
            <w:tcW w:w="1798" w:type="dxa"/>
            <w:vAlign w:val="center"/>
          </w:tcPr>
          <w:p w14:paraId="182FD863" w14:textId="6D57AEA9" w:rsidR="00FA428A" w:rsidRPr="00E937D5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№ карточки</w:t>
            </w:r>
          </w:p>
        </w:tc>
        <w:tc>
          <w:tcPr>
            <w:tcW w:w="2029" w:type="dxa"/>
            <w:vAlign w:val="center"/>
          </w:tcPr>
          <w:p w14:paraId="7E8D0003" w14:textId="29887549" w:rsidR="00FA428A" w:rsidRPr="00F16F8C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0246802F" w14:textId="0D394EDA" w:rsidR="00FA428A" w:rsidRPr="00970A06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65B03FBF" w14:textId="59E4723B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085EDF4A" w14:textId="77777777" w:rsidTr="00970A06">
        <w:tc>
          <w:tcPr>
            <w:tcW w:w="562" w:type="dxa"/>
            <w:vAlign w:val="center"/>
          </w:tcPr>
          <w:p w14:paraId="1BFD77D6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5EB17E5" w14:textId="5158C453" w:rsidR="00FA428A" w:rsidRP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Color</w:t>
            </w:r>
          </w:p>
        </w:tc>
        <w:tc>
          <w:tcPr>
            <w:tcW w:w="1798" w:type="dxa"/>
            <w:vAlign w:val="center"/>
          </w:tcPr>
          <w:p w14:paraId="07008D27" w14:textId="6A9B2F20" w:rsidR="00FA428A" w:rsidRPr="00E937D5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Окрас</w:t>
            </w:r>
          </w:p>
        </w:tc>
        <w:tc>
          <w:tcPr>
            <w:tcW w:w="2029" w:type="dxa"/>
            <w:vAlign w:val="center"/>
          </w:tcPr>
          <w:p w14:paraId="3B33C64B" w14:textId="66BF69F9" w:rsidR="00FA428A" w:rsidRPr="00F16F8C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4C4AFCC5" w14:textId="5E4C3BB8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73CFDD04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6E738FF6" w14:textId="77777777" w:rsidTr="00970A06">
        <w:tc>
          <w:tcPr>
            <w:tcW w:w="562" w:type="dxa"/>
            <w:vAlign w:val="center"/>
          </w:tcPr>
          <w:p w14:paraId="555F0828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39C8DC65" w14:textId="2C92B7B7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Date_of_birth</w:t>
            </w:r>
            <w:proofErr w:type="spellEnd"/>
          </w:p>
        </w:tc>
        <w:tc>
          <w:tcPr>
            <w:tcW w:w="1798" w:type="dxa"/>
            <w:vAlign w:val="center"/>
          </w:tcPr>
          <w:p w14:paraId="69BBDDD0" w14:textId="654898A8" w:rsidR="00FA428A" w:rsidRPr="00E937D5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Год рождения</w:t>
            </w:r>
          </w:p>
        </w:tc>
        <w:tc>
          <w:tcPr>
            <w:tcW w:w="2029" w:type="dxa"/>
            <w:vAlign w:val="center"/>
          </w:tcPr>
          <w:p w14:paraId="67396D92" w14:textId="2FB8FC9A" w:rsidR="00FA428A" w:rsidRPr="00F16F8C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212D614B" w14:textId="31DB8681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64FA3942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428F1D8B" w14:textId="77777777" w:rsidTr="00970A06">
        <w:tc>
          <w:tcPr>
            <w:tcW w:w="562" w:type="dxa"/>
            <w:vAlign w:val="center"/>
          </w:tcPr>
          <w:p w14:paraId="6266BB4A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A2BE784" w14:textId="2D2459D4" w:rsidR="00FA428A" w:rsidRP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Tail</w:t>
            </w:r>
          </w:p>
        </w:tc>
        <w:tc>
          <w:tcPr>
            <w:tcW w:w="1798" w:type="dxa"/>
            <w:vAlign w:val="center"/>
          </w:tcPr>
          <w:p w14:paraId="215D806E" w14:textId="4F34C407" w:rsidR="00FA428A" w:rsidRPr="00970A06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Хвост</w:t>
            </w:r>
          </w:p>
        </w:tc>
        <w:tc>
          <w:tcPr>
            <w:tcW w:w="2029" w:type="dxa"/>
            <w:vAlign w:val="center"/>
          </w:tcPr>
          <w:p w14:paraId="1B14CEC2" w14:textId="365128FE" w:rsidR="00FA428A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084CB74E" w14:textId="4FE34EA0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0220E21D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17E96A62" w14:textId="77777777" w:rsidTr="00970A06">
        <w:tc>
          <w:tcPr>
            <w:tcW w:w="562" w:type="dxa"/>
            <w:vAlign w:val="center"/>
          </w:tcPr>
          <w:p w14:paraId="076D4162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0571F597" w14:textId="09FFEBDF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Sex</w:t>
            </w:r>
          </w:p>
        </w:tc>
        <w:tc>
          <w:tcPr>
            <w:tcW w:w="1798" w:type="dxa"/>
            <w:vAlign w:val="center"/>
          </w:tcPr>
          <w:p w14:paraId="7FE7630A" w14:textId="084B79AE" w:rsidR="00FA428A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Пол</w:t>
            </w:r>
          </w:p>
        </w:tc>
        <w:tc>
          <w:tcPr>
            <w:tcW w:w="2029" w:type="dxa"/>
            <w:vAlign w:val="center"/>
          </w:tcPr>
          <w:p w14:paraId="6ACF77E2" w14:textId="629E7A0E" w:rsidR="00FA428A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3436FFAE" w14:textId="0A67EC5C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3CFB8350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6D6E3D7C" w14:textId="77777777" w:rsidTr="00970A06">
        <w:tc>
          <w:tcPr>
            <w:tcW w:w="562" w:type="dxa"/>
            <w:vAlign w:val="center"/>
          </w:tcPr>
          <w:p w14:paraId="70A2EEAA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35AAF162" w14:textId="6E808968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Weight</w:t>
            </w:r>
          </w:p>
        </w:tc>
        <w:tc>
          <w:tcPr>
            <w:tcW w:w="1798" w:type="dxa"/>
            <w:vAlign w:val="center"/>
          </w:tcPr>
          <w:p w14:paraId="79FB1FBA" w14:textId="22791BBF" w:rsidR="00FA428A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Вес</w:t>
            </w:r>
          </w:p>
        </w:tc>
        <w:tc>
          <w:tcPr>
            <w:tcW w:w="2029" w:type="dxa"/>
            <w:vAlign w:val="center"/>
          </w:tcPr>
          <w:p w14:paraId="31FD2EB0" w14:textId="74BD467F" w:rsidR="00FA428A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8F4E330" w14:textId="57B5F748" w:rsidR="00FA428A" w:rsidRPr="00970A06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5BC8CB1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55C2BED0" w14:textId="77777777" w:rsidTr="00970A06">
        <w:tc>
          <w:tcPr>
            <w:tcW w:w="562" w:type="dxa"/>
            <w:vAlign w:val="center"/>
          </w:tcPr>
          <w:p w14:paraId="4F259B82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70CBACFB" w14:textId="7B4FA52E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Photo</w:t>
            </w:r>
          </w:p>
        </w:tc>
        <w:tc>
          <w:tcPr>
            <w:tcW w:w="1798" w:type="dxa"/>
            <w:vAlign w:val="center"/>
          </w:tcPr>
          <w:p w14:paraId="50B80275" w14:textId="25BBD9C1" w:rsidR="00FA428A" w:rsidRPr="00FA428A" w:rsidRDefault="00FA428A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Фотография</w:t>
            </w:r>
          </w:p>
        </w:tc>
        <w:tc>
          <w:tcPr>
            <w:tcW w:w="2029" w:type="dxa"/>
            <w:vAlign w:val="center"/>
          </w:tcPr>
          <w:p w14:paraId="3E432449" w14:textId="73F4B136" w:rsidR="00FA428A" w:rsidRPr="00FA428A" w:rsidRDefault="00FA428A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НО</w:t>
            </w:r>
          </w:p>
        </w:tc>
        <w:tc>
          <w:tcPr>
            <w:tcW w:w="1916" w:type="dxa"/>
            <w:vAlign w:val="center"/>
          </w:tcPr>
          <w:p w14:paraId="30D3DFEF" w14:textId="5CA8CBE6" w:rsidR="00FA428A" w:rsidRPr="00FA428A" w:rsidRDefault="00FA428A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B429E61" w14:textId="7E9327DF" w:rsidR="00FA428A" w:rsidRPr="00FA428A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Строка с названием «*</w:t>
            </w:r>
            <w:r>
              <w:rPr>
                <w:rStyle w:val="propname"/>
                <w:lang w:val="en-US"/>
              </w:rPr>
              <w:t>.jpg</w:t>
            </w:r>
            <w:r>
              <w:rPr>
                <w:rStyle w:val="propname"/>
              </w:rPr>
              <w:t>»</w:t>
            </w:r>
          </w:p>
        </w:tc>
      </w:tr>
      <w:tr w:rsidR="00FA428A" w:rsidRPr="009304DD" w14:paraId="11944D96" w14:textId="77777777" w:rsidTr="00970A06">
        <w:tc>
          <w:tcPr>
            <w:tcW w:w="562" w:type="dxa"/>
            <w:vAlign w:val="center"/>
          </w:tcPr>
          <w:p w14:paraId="2B1F07A8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075868E" w14:textId="356D1E9A" w:rsidR="00FA428A" w:rsidRDefault="00FA428A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Special_Signs</w:t>
            </w:r>
            <w:proofErr w:type="spellEnd"/>
          </w:p>
        </w:tc>
        <w:tc>
          <w:tcPr>
            <w:tcW w:w="1798" w:type="dxa"/>
            <w:vAlign w:val="center"/>
          </w:tcPr>
          <w:p w14:paraId="17B7DD37" w14:textId="6D942665" w:rsidR="00FA428A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Особые примеры</w:t>
            </w:r>
          </w:p>
        </w:tc>
        <w:tc>
          <w:tcPr>
            <w:tcW w:w="2029" w:type="dxa"/>
            <w:vAlign w:val="center"/>
          </w:tcPr>
          <w:p w14:paraId="03AE427A" w14:textId="626F0E8F" w:rsidR="00FA428A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НО</w:t>
            </w:r>
          </w:p>
        </w:tc>
        <w:tc>
          <w:tcPr>
            <w:tcW w:w="1916" w:type="dxa"/>
            <w:vAlign w:val="center"/>
          </w:tcPr>
          <w:p w14:paraId="4F38FE56" w14:textId="3D125FCA" w:rsidR="00FA428A" w:rsidRPr="00970A06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58821609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FA428A" w:rsidRPr="009304DD" w14:paraId="776CC6C8" w14:textId="77777777" w:rsidTr="00970A06">
        <w:tc>
          <w:tcPr>
            <w:tcW w:w="562" w:type="dxa"/>
            <w:vAlign w:val="center"/>
          </w:tcPr>
          <w:p w14:paraId="01711FB4" w14:textId="77777777" w:rsidR="00FA428A" w:rsidRPr="009E5FE1" w:rsidRDefault="00FA428A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BD9F64F" w14:textId="11E5739D" w:rsidR="00FA428A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Ears</w:t>
            </w:r>
          </w:p>
        </w:tc>
        <w:tc>
          <w:tcPr>
            <w:tcW w:w="1798" w:type="dxa"/>
            <w:vAlign w:val="center"/>
          </w:tcPr>
          <w:p w14:paraId="23CB1E34" w14:textId="35D4BCCD" w:rsidR="00FA428A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Уши</w:t>
            </w:r>
          </w:p>
        </w:tc>
        <w:tc>
          <w:tcPr>
            <w:tcW w:w="2029" w:type="dxa"/>
            <w:vAlign w:val="center"/>
          </w:tcPr>
          <w:p w14:paraId="42526651" w14:textId="1C46670E" w:rsidR="00FA428A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6E2BF875" w14:textId="118730CD" w:rsidR="00FA428A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27E781D6" w14:textId="77777777" w:rsidR="00FA428A" w:rsidRPr="00806A02" w:rsidRDefault="00FA428A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00DBC380" w14:textId="77777777" w:rsidTr="00970A06">
        <w:tc>
          <w:tcPr>
            <w:tcW w:w="562" w:type="dxa"/>
            <w:vAlign w:val="center"/>
          </w:tcPr>
          <w:p w14:paraId="2AD28FF2" w14:textId="77777777" w:rsidR="00970A06" w:rsidRPr="009E5FE1" w:rsidRDefault="00970A06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AE8F0FB" w14:textId="533D130C" w:rsidR="00970A06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Size</w:t>
            </w:r>
          </w:p>
        </w:tc>
        <w:tc>
          <w:tcPr>
            <w:tcW w:w="1798" w:type="dxa"/>
            <w:vAlign w:val="center"/>
          </w:tcPr>
          <w:p w14:paraId="0571C4A0" w14:textId="334CD6BE" w:rsidR="00970A06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Размер</w:t>
            </w:r>
          </w:p>
        </w:tc>
        <w:tc>
          <w:tcPr>
            <w:tcW w:w="2029" w:type="dxa"/>
            <w:vAlign w:val="center"/>
          </w:tcPr>
          <w:p w14:paraId="7890CFEA" w14:textId="53EC53BC" w:rsidR="00970A06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66854123" w14:textId="6A386BA9" w:rsidR="00970A06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2120C2BE" w14:textId="77777777" w:rsidR="00970A06" w:rsidRPr="00806A02" w:rsidRDefault="00970A06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667B5239" w14:textId="77777777" w:rsidTr="00970A06">
        <w:tc>
          <w:tcPr>
            <w:tcW w:w="562" w:type="dxa"/>
            <w:vAlign w:val="center"/>
          </w:tcPr>
          <w:p w14:paraId="09E7BC20" w14:textId="77777777" w:rsidR="00970A06" w:rsidRPr="009E5FE1" w:rsidRDefault="00970A06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A28DB10" w14:textId="535AE6A0" w:rsidR="00970A06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Name</w:t>
            </w:r>
          </w:p>
        </w:tc>
        <w:tc>
          <w:tcPr>
            <w:tcW w:w="1798" w:type="dxa"/>
            <w:vAlign w:val="center"/>
          </w:tcPr>
          <w:p w14:paraId="2C68C613" w14:textId="6379C136" w:rsidR="00970A06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Кличка</w:t>
            </w:r>
          </w:p>
        </w:tc>
        <w:tc>
          <w:tcPr>
            <w:tcW w:w="2029" w:type="dxa"/>
            <w:vAlign w:val="center"/>
          </w:tcPr>
          <w:p w14:paraId="4A838D26" w14:textId="2C55305C" w:rsidR="00970A06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33CABC84" w14:textId="21F5B549" w:rsidR="00970A06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03AEDDB0" w14:textId="77777777" w:rsidR="00970A06" w:rsidRPr="00806A02" w:rsidRDefault="00970A06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A1AD245" w14:textId="77777777" w:rsidTr="00970A06">
        <w:tc>
          <w:tcPr>
            <w:tcW w:w="562" w:type="dxa"/>
            <w:vAlign w:val="center"/>
          </w:tcPr>
          <w:p w14:paraId="223F9A90" w14:textId="77777777" w:rsidR="00970A06" w:rsidRPr="009E5FE1" w:rsidRDefault="00970A06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7D193E95" w14:textId="77B81671" w:rsidR="00970A06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Enclosure_number</w:t>
            </w:r>
            <w:proofErr w:type="spellEnd"/>
          </w:p>
        </w:tc>
        <w:tc>
          <w:tcPr>
            <w:tcW w:w="1798" w:type="dxa"/>
            <w:vAlign w:val="center"/>
          </w:tcPr>
          <w:p w14:paraId="4C82CF47" w14:textId="4B105B53" w:rsidR="00970A06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Номер вольера</w:t>
            </w:r>
          </w:p>
        </w:tc>
        <w:tc>
          <w:tcPr>
            <w:tcW w:w="2029" w:type="dxa"/>
            <w:vAlign w:val="center"/>
          </w:tcPr>
          <w:p w14:paraId="5156C3AA" w14:textId="5B2D03D3" w:rsidR="00970A06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089D27AE" w14:textId="5C8A3D4E" w:rsidR="00970A06" w:rsidRPr="00E937D5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Числовое значение</w:t>
            </w:r>
          </w:p>
        </w:tc>
        <w:tc>
          <w:tcPr>
            <w:tcW w:w="1989" w:type="dxa"/>
            <w:vAlign w:val="center"/>
          </w:tcPr>
          <w:p w14:paraId="1007E64D" w14:textId="77777777" w:rsidR="00970A06" w:rsidRPr="00806A02" w:rsidRDefault="00970A06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5FDE9EC" w14:textId="77777777" w:rsidTr="00970A06">
        <w:tc>
          <w:tcPr>
            <w:tcW w:w="562" w:type="dxa"/>
            <w:vAlign w:val="center"/>
          </w:tcPr>
          <w:p w14:paraId="120160AF" w14:textId="77777777" w:rsidR="00970A06" w:rsidRPr="009E5FE1" w:rsidRDefault="00970A06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59E6D537" w14:textId="3018DD39" w:rsidR="00970A06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ID</w:t>
            </w:r>
          </w:p>
        </w:tc>
        <w:tc>
          <w:tcPr>
            <w:tcW w:w="1798" w:type="dxa"/>
            <w:vAlign w:val="center"/>
          </w:tcPr>
          <w:p w14:paraId="078E8F4D" w14:textId="3D02AF9E" w:rsidR="00970A06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Идентификатор животного в системе</w:t>
            </w:r>
          </w:p>
        </w:tc>
        <w:tc>
          <w:tcPr>
            <w:tcW w:w="2029" w:type="dxa"/>
            <w:vAlign w:val="center"/>
          </w:tcPr>
          <w:p w14:paraId="031C3B2B" w14:textId="2B182195" w:rsidR="00970A06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6D168AF4" w14:textId="675F2C55" w:rsidR="00970A06" w:rsidRPr="00970A06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Числовое значение</w:t>
            </w:r>
          </w:p>
        </w:tc>
        <w:tc>
          <w:tcPr>
            <w:tcW w:w="1989" w:type="dxa"/>
            <w:vAlign w:val="center"/>
          </w:tcPr>
          <w:p w14:paraId="14DDA489" w14:textId="77777777" w:rsidR="00970A06" w:rsidRPr="00806A02" w:rsidRDefault="00970A06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3031734" w14:textId="77777777" w:rsidTr="00970A06">
        <w:tc>
          <w:tcPr>
            <w:tcW w:w="562" w:type="dxa"/>
            <w:vAlign w:val="center"/>
          </w:tcPr>
          <w:p w14:paraId="4903C785" w14:textId="77777777" w:rsidR="00970A06" w:rsidRPr="009E5FE1" w:rsidRDefault="00970A06" w:rsidP="00FA428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310A096A" w14:textId="47179C0C" w:rsidR="00970A06" w:rsidRDefault="00970A06" w:rsidP="00FA428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Status</w:t>
            </w:r>
          </w:p>
        </w:tc>
        <w:tc>
          <w:tcPr>
            <w:tcW w:w="1798" w:type="dxa"/>
            <w:vAlign w:val="center"/>
          </w:tcPr>
          <w:p w14:paraId="69180803" w14:textId="454982EC" w:rsidR="00970A06" w:rsidRPr="00E937D5" w:rsidRDefault="00970A06" w:rsidP="00FA428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Доступность</w:t>
            </w:r>
          </w:p>
        </w:tc>
        <w:tc>
          <w:tcPr>
            <w:tcW w:w="2029" w:type="dxa"/>
            <w:vAlign w:val="center"/>
          </w:tcPr>
          <w:p w14:paraId="59F8597E" w14:textId="3030636A" w:rsidR="00970A06" w:rsidRPr="00F16F8C" w:rsidRDefault="00970A06" w:rsidP="00FA428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278E2106" w14:textId="3073199D" w:rsidR="00970A06" w:rsidRPr="00970A06" w:rsidRDefault="00970A06" w:rsidP="00FA428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1295AC63" w14:textId="6ADD9B29" w:rsidR="00970A06" w:rsidRPr="00970A06" w:rsidRDefault="00970A06" w:rsidP="00FA428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Проставляется </w:t>
            </w:r>
            <w:r>
              <w:rPr>
                <w:rStyle w:val="propname"/>
                <w:lang w:val="en-US"/>
              </w:rPr>
              <w:t>Available</w:t>
            </w:r>
            <w:r w:rsidRPr="00970A06">
              <w:rPr>
                <w:rStyle w:val="propname"/>
              </w:rPr>
              <w:t xml:space="preserve"> </w:t>
            </w:r>
            <w:r>
              <w:rPr>
                <w:rStyle w:val="propname"/>
              </w:rPr>
              <w:t>для животных готовых к социализации</w:t>
            </w:r>
          </w:p>
        </w:tc>
      </w:tr>
    </w:tbl>
    <w:p w14:paraId="5A281B2A" w14:textId="77777777" w:rsidR="00BA1BA9" w:rsidRPr="00806A02" w:rsidRDefault="00BA1BA9" w:rsidP="00BA1BA9">
      <w:pPr>
        <w:pStyle w:val="af7"/>
      </w:pPr>
    </w:p>
    <w:p w14:paraId="128F4C0C" w14:textId="0DDA161F" w:rsidR="005D314E" w:rsidRPr="000D4129" w:rsidRDefault="005D314E" w:rsidP="007030DD">
      <w:pPr>
        <w:pStyle w:val="32"/>
        <w:rPr>
          <w:lang w:val="en-US"/>
        </w:rPr>
      </w:pPr>
      <w:bookmarkStart w:id="15" w:name="_Toc54033804"/>
      <w:bookmarkStart w:id="16" w:name="_Toc55114560"/>
      <w:r>
        <w:t>Ошибки</w:t>
      </w:r>
      <w:bookmarkEnd w:id="15"/>
      <w:bookmarkEnd w:id="1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0D4129" w:rsidRPr="006507D7" w14:paraId="1E5A1ABD" w14:textId="77777777" w:rsidTr="00C85603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1244A8FD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6F13B5B8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622F3C71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492EAAC5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0D4129" w:rsidRPr="006507D7" w14:paraId="1BEA77EA" w14:textId="77777777" w:rsidTr="007F198B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01C08FF8" w14:textId="6325D727" w:rsidR="000D4129" w:rsidRPr="006507D7" w:rsidRDefault="00FA428A" w:rsidP="00FA428A">
            <w:pPr>
              <w:pStyle w:val="affff1"/>
              <w:ind w:left="22"/>
            </w:pPr>
            <w:r>
              <w:t>1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535FBF43" w14:textId="262E8087" w:rsidR="000D4129" w:rsidRPr="00FA428A" w:rsidRDefault="00FA428A" w:rsidP="00C85603">
            <w:r w:rsidRPr="00FA428A">
              <w:t>400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394097" w14:textId="253D502F" w:rsidR="000D4129" w:rsidRPr="00FA428A" w:rsidRDefault="00FA428A" w:rsidP="00C85603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proofErr w:type="spellStart"/>
            <w:r w:rsidRPr="00FA428A">
              <w:rPr>
                <w:color w:val="444444"/>
              </w:rPr>
              <w:t>Invalid</w:t>
            </w:r>
            <w:proofErr w:type="spellEnd"/>
            <w:r w:rsidRPr="00FA428A">
              <w:rPr>
                <w:color w:val="444444"/>
              </w:rPr>
              <w:t xml:space="preserve"> </w:t>
            </w:r>
            <w:proofErr w:type="spellStart"/>
            <w:r w:rsidRPr="00FA428A">
              <w:rPr>
                <w:color w:val="444444"/>
              </w:rPr>
              <w:t>status</w:t>
            </w:r>
            <w:proofErr w:type="spellEnd"/>
            <w:r w:rsidRPr="00FA428A">
              <w:rPr>
                <w:color w:val="444444"/>
              </w:rPr>
              <w:t xml:space="preserve"> </w:t>
            </w:r>
            <w:proofErr w:type="spellStart"/>
            <w:r w:rsidRPr="00FA428A">
              <w:rPr>
                <w:color w:val="444444"/>
              </w:rPr>
              <w:t>value</w:t>
            </w:r>
            <w:proofErr w:type="spellEnd"/>
          </w:p>
        </w:tc>
        <w:tc>
          <w:tcPr>
            <w:tcW w:w="1869" w:type="pct"/>
            <w:shd w:val="clear" w:color="auto" w:fill="auto"/>
            <w:vAlign w:val="center"/>
          </w:tcPr>
          <w:p w14:paraId="7E6FA3C3" w14:textId="1B032E16" w:rsidR="000D4129" w:rsidRPr="00FA428A" w:rsidRDefault="00FA428A" w:rsidP="00C85603">
            <w:r w:rsidRPr="00FA428A">
              <w:t>Невозможно выполнить запрос</w:t>
            </w:r>
          </w:p>
        </w:tc>
      </w:tr>
      <w:tr w:rsidR="00FA428A" w:rsidRPr="006507D7" w14:paraId="72E2CA4B" w14:textId="77777777" w:rsidTr="007F198B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79E002B6" w14:textId="017783E1" w:rsidR="00FA428A" w:rsidRDefault="00FA428A" w:rsidP="00FA428A">
            <w:pPr>
              <w:pStyle w:val="affff1"/>
              <w:ind w:left="22"/>
            </w:pPr>
            <w:r>
              <w:t>2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21D4FDD9" w14:textId="52715B95" w:rsidR="00FA428A" w:rsidRPr="00FA428A" w:rsidRDefault="00FA428A" w:rsidP="00C85603">
            <w:r>
              <w:t>404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31B3FE2" w14:textId="33FBAB72" w:rsidR="00FA428A" w:rsidRPr="00FA428A" w:rsidRDefault="00FA428A" w:rsidP="00C85603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  <w:rPr>
                <w:color w:val="444444"/>
                <w:lang w:val="en-US"/>
              </w:rPr>
            </w:pPr>
            <w:r>
              <w:rPr>
                <w:color w:val="444444"/>
                <w:lang w:val="en-US"/>
              </w:rPr>
              <w:t>Pet not found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476E709B" w14:textId="7312343E" w:rsidR="00FA428A" w:rsidRPr="00FA428A" w:rsidRDefault="00FA428A" w:rsidP="00C85603">
            <w:r>
              <w:t>Животное не найдено в реестре</w:t>
            </w:r>
          </w:p>
        </w:tc>
      </w:tr>
    </w:tbl>
    <w:p w14:paraId="35D6A30D" w14:textId="77777777" w:rsidR="000D4129" w:rsidRPr="00FA428A" w:rsidRDefault="000D4129" w:rsidP="000D4129">
      <w:pPr>
        <w:pStyle w:val="af7"/>
      </w:pPr>
    </w:p>
    <w:p w14:paraId="72F4B8D8" w14:textId="0E60E24F" w:rsidR="007030DD" w:rsidRPr="00CD37D8" w:rsidRDefault="007030DD" w:rsidP="00806A02">
      <w:pPr>
        <w:pStyle w:val="32"/>
        <w:ind w:left="0"/>
        <w:rPr>
          <w:lang w:val="en-US"/>
        </w:rPr>
      </w:pPr>
      <w:bookmarkStart w:id="17" w:name="_Toc54033805"/>
      <w:bookmarkStart w:id="18" w:name="_Toc55114561"/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  <w:bookmarkEnd w:id="17"/>
      <w:bookmarkEnd w:id="18"/>
    </w:p>
    <w:p w14:paraId="6A89EDB6" w14:textId="79410B1D" w:rsidR="007030DD" w:rsidRPr="007F198B" w:rsidRDefault="00CD37D8" w:rsidP="007030DD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bookmarkStart w:id="19" w:name="_Toc54033806"/>
      <w:bookmarkStart w:id="20" w:name="_Toc55114562"/>
      <w:r w:rsidRPr="00C203A3">
        <w:rPr>
          <w:sz w:val="24"/>
        </w:rPr>
        <w:t>Пример</w:t>
      </w:r>
      <w:r w:rsidR="00667F95">
        <w:rPr>
          <w:sz w:val="24"/>
        </w:rPr>
        <w:t xml:space="preserve"> </w:t>
      </w:r>
      <w:r w:rsidR="009422C7">
        <w:rPr>
          <w:sz w:val="24"/>
        </w:rPr>
        <w:t>1.</w:t>
      </w:r>
      <w:bookmarkEnd w:id="19"/>
      <w:r w:rsidR="009422C7">
        <w:rPr>
          <w:sz w:val="24"/>
        </w:rPr>
        <w:t xml:space="preserve"> </w:t>
      </w:r>
      <w:r w:rsidR="00A65935" w:rsidRPr="00A65935">
        <w:rPr>
          <w:sz w:val="24"/>
        </w:rPr>
        <w:t>Получение основной информации о животных, готовых к пристройству в добрые руки</w:t>
      </w:r>
      <w:bookmarkEnd w:id="20"/>
    </w:p>
    <w:p w14:paraId="20BF8240" w14:textId="22AED458" w:rsidR="007F198B" w:rsidRPr="00FA428A" w:rsidRDefault="00A65935" w:rsidP="00235AAE">
      <w:pPr>
        <w:pStyle w:val="32"/>
        <w:numPr>
          <w:ilvl w:val="0"/>
          <w:numId w:val="0"/>
        </w:numPr>
        <w:ind w:left="851"/>
        <w:jc w:val="left"/>
        <w:outlineLvl w:val="9"/>
        <w:rPr>
          <w:sz w:val="24"/>
          <w:szCs w:val="24"/>
        </w:rPr>
      </w:pPr>
      <w:bookmarkStart w:id="21" w:name="_Toc54033807"/>
      <w:r w:rsidRPr="00FA428A">
        <w:rPr>
          <w:sz w:val="24"/>
          <w:szCs w:val="24"/>
          <w:lang w:val="en-US"/>
        </w:rPr>
        <w:t>GET</w:t>
      </w:r>
      <w:r w:rsidR="007F198B" w:rsidRPr="00FA428A">
        <w:rPr>
          <w:sz w:val="24"/>
          <w:szCs w:val="24"/>
        </w:rPr>
        <w:t>- запрос:</w:t>
      </w:r>
      <w:bookmarkEnd w:id="21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:rsidRPr="00FA428A" w14:paraId="59DF8F31" w14:textId="77777777" w:rsidTr="00FA428A">
        <w:trPr>
          <w:trHeight w:val="177"/>
        </w:trPr>
        <w:tc>
          <w:tcPr>
            <w:tcW w:w="10195" w:type="dxa"/>
          </w:tcPr>
          <w:p w14:paraId="043E0201" w14:textId="6B6982EC" w:rsidR="00A711D2" w:rsidRPr="00FA428A" w:rsidRDefault="00FA428A" w:rsidP="007F198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FA428A">
              <w:rPr>
                <w:lang w:val="en-US"/>
              </w:rPr>
              <w:t>/</w:t>
            </w:r>
            <w:proofErr w:type="spellStart"/>
            <w:r w:rsidRPr="00FA428A">
              <w:rPr>
                <w:lang w:val="en-US"/>
              </w:rPr>
              <w:t>api</w:t>
            </w:r>
            <w:proofErr w:type="spellEnd"/>
            <w:r w:rsidRPr="00FA428A">
              <w:rPr>
                <w:lang w:val="en-US"/>
              </w:rPr>
              <w:t>/pets (http://cn23379.tmweb.ru/api/pets)</w:t>
            </w:r>
          </w:p>
        </w:tc>
      </w:tr>
    </w:tbl>
    <w:p w14:paraId="708538CB" w14:textId="40942B7B" w:rsidR="00B04B4C" w:rsidRPr="00FA428A" w:rsidRDefault="00B04B4C" w:rsidP="007030DD">
      <w:pPr>
        <w:pStyle w:val="af7"/>
        <w:rPr>
          <w:b/>
        </w:rPr>
      </w:pPr>
      <w:r w:rsidRPr="00FA428A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:rsidRPr="00FA428A" w14:paraId="2B445A28" w14:textId="77777777" w:rsidTr="00B04B4C">
        <w:tc>
          <w:tcPr>
            <w:tcW w:w="10195" w:type="dxa"/>
          </w:tcPr>
          <w:p w14:paraId="13129512" w14:textId="77777777" w:rsidR="00A65935" w:rsidRPr="00FA428A" w:rsidRDefault="005444FC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935"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[ {</w:t>
            </w:r>
          </w:p>
          <w:p w14:paraId="4AED8B23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fur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"короткая",</w:t>
            </w:r>
          </w:p>
          <w:p w14:paraId="15FF8F04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breed_name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"метис",</w:t>
            </w:r>
          </w:p>
          <w:p w14:paraId="081E4301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card_number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"d18g",</w:t>
            </w:r>
          </w:p>
          <w:p w14:paraId="0BFD39D5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color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"черный",</w:t>
            </w:r>
          </w:p>
          <w:p w14:paraId="0CA06A43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date_of_birth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"2017",</w:t>
            </w:r>
          </w:p>
          <w:p w14:paraId="01194391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tail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"обычный",</w:t>
            </w:r>
          </w:p>
          <w:p w14:paraId="4141C022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sex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"женский",</w:t>
            </w:r>
          </w:p>
          <w:p w14:paraId="1274A382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weight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"6 кг",</w:t>
            </w:r>
          </w:p>
          <w:p w14:paraId="1FB17849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photo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"123d.jpg",</w:t>
            </w:r>
          </w:p>
          <w:p w14:paraId="76605BFD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special_signs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doggie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",</w:t>
            </w:r>
          </w:p>
          <w:p w14:paraId="69B5E016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ears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"полустоячие",</w:t>
            </w:r>
          </w:p>
          <w:p w14:paraId="01628A7B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size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"средний",</w:t>
            </w:r>
          </w:p>
          <w:p w14:paraId="3C674608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name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doggie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",</w:t>
            </w:r>
          </w:p>
          <w:p w14:paraId="60F68755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enclosure_number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"33",</w:t>
            </w:r>
          </w:p>
          <w:p w14:paraId="6CB2B8CB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id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0,</w:t>
            </w:r>
          </w:p>
          <w:p w14:paraId="1F6839B0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status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available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</w:t>
            </w:r>
          </w:p>
          <w:p w14:paraId="7C79C4D0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}, {</w:t>
            </w:r>
          </w:p>
          <w:p w14:paraId="66806263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fur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"короткая",</w:t>
            </w:r>
          </w:p>
          <w:p w14:paraId="664B4F7F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breed_name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"метис",</w:t>
            </w:r>
          </w:p>
          <w:p w14:paraId="7235ABAD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card_number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"d18g",</w:t>
            </w:r>
          </w:p>
          <w:p w14:paraId="1008054F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color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"черный",</w:t>
            </w:r>
          </w:p>
          <w:p w14:paraId="1EC06C1C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date_of_birth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"2017",</w:t>
            </w:r>
          </w:p>
          <w:p w14:paraId="570041CA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tail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"обычный",</w:t>
            </w:r>
          </w:p>
          <w:p w14:paraId="3FE8D77F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sex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"женский",</w:t>
            </w:r>
          </w:p>
          <w:p w14:paraId="629FF94D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weight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"6 кг",</w:t>
            </w:r>
          </w:p>
          <w:p w14:paraId="2E2BFAD5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photo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"123d.jpg",</w:t>
            </w:r>
          </w:p>
          <w:p w14:paraId="68427A85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special_signs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doggie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",</w:t>
            </w:r>
          </w:p>
          <w:p w14:paraId="5963228C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ears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"полустоячие",</w:t>
            </w:r>
          </w:p>
          <w:p w14:paraId="4B3133B8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size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"средний",</w:t>
            </w:r>
          </w:p>
          <w:p w14:paraId="3999F209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lastRenderedPageBreak/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name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doggie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",</w:t>
            </w:r>
          </w:p>
          <w:p w14:paraId="61E71517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enclosure_number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"33",</w:t>
            </w:r>
          </w:p>
          <w:p w14:paraId="7920FAAE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id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0,</w:t>
            </w:r>
          </w:p>
          <w:p w14:paraId="013DD190" w14:textId="77777777" w:rsidR="00A65935" w:rsidRPr="00FA428A" w:rsidRDefault="00A65935" w:rsidP="00A65935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status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available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</w:t>
            </w:r>
          </w:p>
          <w:p w14:paraId="0889D887" w14:textId="335142DD" w:rsidR="00B04B4C" w:rsidRPr="00FA428A" w:rsidRDefault="00A65935" w:rsidP="00FA428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} ]</w:t>
            </w:r>
          </w:p>
        </w:tc>
      </w:tr>
    </w:tbl>
    <w:p w14:paraId="24ED0746" w14:textId="2DB30279" w:rsidR="00207418" w:rsidRPr="00FA428A" w:rsidRDefault="00207418" w:rsidP="00F832F7">
      <w:pPr>
        <w:pStyle w:val="af7"/>
        <w:ind w:firstLine="0"/>
      </w:pPr>
    </w:p>
    <w:p w14:paraId="4083B08D" w14:textId="3ACDA2DF" w:rsidR="00001B2A" w:rsidRDefault="00001B2A" w:rsidP="00F832F7">
      <w:pPr>
        <w:pStyle w:val="af7"/>
        <w:ind w:firstLine="0"/>
      </w:pPr>
    </w:p>
    <w:p w14:paraId="7DEE2B49" w14:textId="34FF8D66" w:rsidR="00970A06" w:rsidRDefault="00970A06" w:rsidP="00F832F7">
      <w:pPr>
        <w:pStyle w:val="af7"/>
        <w:ind w:firstLine="0"/>
      </w:pPr>
    </w:p>
    <w:p w14:paraId="4AE061E3" w14:textId="1D182785" w:rsidR="00970A06" w:rsidRDefault="00970A06" w:rsidP="00F832F7">
      <w:pPr>
        <w:pStyle w:val="af7"/>
        <w:ind w:firstLine="0"/>
      </w:pPr>
    </w:p>
    <w:p w14:paraId="42B0DBEE" w14:textId="15F1FF4C" w:rsidR="00970A06" w:rsidRDefault="00970A06" w:rsidP="00F832F7">
      <w:pPr>
        <w:pStyle w:val="af7"/>
        <w:ind w:firstLine="0"/>
      </w:pPr>
    </w:p>
    <w:p w14:paraId="7FDBC52C" w14:textId="2D281C86" w:rsidR="00970A06" w:rsidRDefault="00970A06" w:rsidP="00F832F7">
      <w:pPr>
        <w:pStyle w:val="af7"/>
        <w:ind w:firstLine="0"/>
      </w:pPr>
    </w:p>
    <w:p w14:paraId="76DB1E1D" w14:textId="4F1F2BC8" w:rsidR="00970A06" w:rsidRDefault="00970A06" w:rsidP="00F832F7">
      <w:pPr>
        <w:pStyle w:val="af7"/>
        <w:ind w:firstLine="0"/>
      </w:pPr>
    </w:p>
    <w:p w14:paraId="79DF6B33" w14:textId="0B2071AD" w:rsidR="00970A06" w:rsidRDefault="00970A06" w:rsidP="00F832F7">
      <w:pPr>
        <w:pStyle w:val="af7"/>
        <w:ind w:firstLine="0"/>
      </w:pPr>
    </w:p>
    <w:p w14:paraId="76B5ADEB" w14:textId="32DE19CA" w:rsidR="00970A06" w:rsidRDefault="00970A06" w:rsidP="00F832F7">
      <w:pPr>
        <w:pStyle w:val="af7"/>
        <w:ind w:firstLine="0"/>
      </w:pPr>
    </w:p>
    <w:p w14:paraId="0D903952" w14:textId="70F3B795" w:rsidR="00970A06" w:rsidRDefault="00970A06" w:rsidP="00F832F7">
      <w:pPr>
        <w:pStyle w:val="af7"/>
        <w:ind w:firstLine="0"/>
      </w:pPr>
    </w:p>
    <w:p w14:paraId="50D6C331" w14:textId="5A0B1693" w:rsidR="00970A06" w:rsidRDefault="00970A06" w:rsidP="00F832F7">
      <w:pPr>
        <w:pStyle w:val="af7"/>
        <w:ind w:firstLine="0"/>
      </w:pPr>
    </w:p>
    <w:p w14:paraId="766DF531" w14:textId="7364594D" w:rsidR="00970A06" w:rsidRDefault="00970A06" w:rsidP="00F832F7">
      <w:pPr>
        <w:pStyle w:val="af7"/>
        <w:ind w:firstLine="0"/>
      </w:pPr>
    </w:p>
    <w:p w14:paraId="6BC2CC97" w14:textId="2B2FB32B" w:rsidR="00970A06" w:rsidRDefault="00970A06" w:rsidP="00F832F7">
      <w:pPr>
        <w:pStyle w:val="af7"/>
        <w:ind w:firstLine="0"/>
      </w:pPr>
    </w:p>
    <w:p w14:paraId="5FF94B44" w14:textId="79C956F3" w:rsidR="00970A06" w:rsidRDefault="00970A06" w:rsidP="00F832F7">
      <w:pPr>
        <w:pStyle w:val="af7"/>
        <w:ind w:firstLine="0"/>
      </w:pPr>
    </w:p>
    <w:p w14:paraId="3C19B405" w14:textId="411BF484" w:rsidR="00970A06" w:rsidRDefault="00970A06" w:rsidP="00F832F7">
      <w:pPr>
        <w:pStyle w:val="af7"/>
        <w:ind w:firstLine="0"/>
      </w:pPr>
    </w:p>
    <w:p w14:paraId="6880377B" w14:textId="19DD471F" w:rsidR="00970A06" w:rsidRDefault="00970A06" w:rsidP="00F832F7">
      <w:pPr>
        <w:pStyle w:val="af7"/>
        <w:ind w:firstLine="0"/>
      </w:pPr>
    </w:p>
    <w:p w14:paraId="58FE3725" w14:textId="2B9659D7" w:rsidR="00970A06" w:rsidRDefault="00970A06" w:rsidP="00F832F7">
      <w:pPr>
        <w:pStyle w:val="af7"/>
        <w:ind w:firstLine="0"/>
      </w:pPr>
    </w:p>
    <w:p w14:paraId="420146F3" w14:textId="460BBACF" w:rsidR="00970A06" w:rsidRDefault="00970A06" w:rsidP="00F832F7">
      <w:pPr>
        <w:pStyle w:val="af7"/>
        <w:ind w:firstLine="0"/>
      </w:pPr>
    </w:p>
    <w:p w14:paraId="4B0A6B91" w14:textId="69CD87BE" w:rsidR="00970A06" w:rsidRDefault="00970A06" w:rsidP="00F832F7">
      <w:pPr>
        <w:pStyle w:val="af7"/>
        <w:ind w:firstLine="0"/>
      </w:pPr>
    </w:p>
    <w:p w14:paraId="0CDD7DB6" w14:textId="282C61FF" w:rsidR="00970A06" w:rsidRDefault="00970A06" w:rsidP="00F832F7">
      <w:pPr>
        <w:pStyle w:val="af7"/>
        <w:ind w:firstLine="0"/>
      </w:pPr>
    </w:p>
    <w:p w14:paraId="49B833ED" w14:textId="3AACDF18" w:rsidR="00970A06" w:rsidRDefault="00970A06" w:rsidP="00F832F7">
      <w:pPr>
        <w:pStyle w:val="af7"/>
        <w:ind w:firstLine="0"/>
      </w:pPr>
    </w:p>
    <w:p w14:paraId="7EF8C478" w14:textId="77777777" w:rsidR="00970A06" w:rsidRDefault="00970A06" w:rsidP="00F832F7">
      <w:pPr>
        <w:pStyle w:val="af7"/>
        <w:ind w:firstLine="0"/>
      </w:pPr>
    </w:p>
    <w:p w14:paraId="48B7E4E6" w14:textId="51D53341" w:rsidR="00970A06" w:rsidRDefault="00970A06" w:rsidP="00F832F7">
      <w:pPr>
        <w:pStyle w:val="af7"/>
        <w:ind w:firstLine="0"/>
      </w:pPr>
    </w:p>
    <w:p w14:paraId="7B1C2D6F" w14:textId="0307FFF4" w:rsidR="00970A06" w:rsidRDefault="00970A06" w:rsidP="00F832F7">
      <w:pPr>
        <w:pStyle w:val="af7"/>
        <w:ind w:firstLine="0"/>
      </w:pPr>
    </w:p>
    <w:p w14:paraId="64F2D43C" w14:textId="52C4DC29" w:rsidR="00970A06" w:rsidRDefault="00970A06" w:rsidP="00F832F7">
      <w:pPr>
        <w:pStyle w:val="af7"/>
        <w:ind w:firstLine="0"/>
      </w:pPr>
    </w:p>
    <w:p w14:paraId="653F03FC" w14:textId="3D88B463" w:rsidR="00970A06" w:rsidRDefault="00970A06" w:rsidP="00F832F7">
      <w:pPr>
        <w:pStyle w:val="af7"/>
        <w:ind w:firstLine="0"/>
      </w:pPr>
    </w:p>
    <w:p w14:paraId="407D0BA3" w14:textId="1834459B" w:rsidR="00970A06" w:rsidRDefault="00970A06" w:rsidP="00F832F7">
      <w:pPr>
        <w:pStyle w:val="af7"/>
        <w:ind w:firstLine="0"/>
      </w:pPr>
    </w:p>
    <w:p w14:paraId="285F1989" w14:textId="63636885" w:rsidR="00970A06" w:rsidRDefault="00970A06" w:rsidP="00F832F7">
      <w:pPr>
        <w:pStyle w:val="af7"/>
        <w:ind w:firstLine="0"/>
      </w:pPr>
    </w:p>
    <w:p w14:paraId="77ADA8A7" w14:textId="5C2C15EA" w:rsidR="00970A06" w:rsidRDefault="00970A06" w:rsidP="00F832F7">
      <w:pPr>
        <w:pStyle w:val="af7"/>
        <w:ind w:firstLine="0"/>
      </w:pPr>
    </w:p>
    <w:p w14:paraId="2251869B" w14:textId="2CA59E8F" w:rsidR="00970A06" w:rsidRDefault="00970A06" w:rsidP="00F832F7">
      <w:pPr>
        <w:pStyle w:val="af7"/>
        <w:ind w:firstLine="0"/>
      </w:pPr>
    </w:p>
    <w:p w14:paraId="68C09AE7" w14:textId="400390A5" w:rsidR="00970A06" w:rsidRDefault="00970A06" w:rsidP="00F832F7">
      <w:pPr>
        <w:pStyle w:val="af7"/>
        <w:ind w:firstLine="0"/>
      </w:pPr>
    </w:p>
    <w:p w14:paraId="63D0E607" w14:textId="60157D72" w:rsidR="00970A06" w:rsidRDefault="00970A06" w:rsidP="00F832F7">
      <w:pPr>
        <w:pStyle w:val="af7"/>
        <w:ind w:firstLine="0"/>
      </w:pPr>
    </w:p>
    <w:p w14:paraId="337A75A0" w14:textId="7BFF5496" w:rsidR="00970A06" w:rsidRDefault="00970A06" w:rsidP="00F832F7">
      <w:pPr>
        <w:pStyle w:val="af7"/>
        <w:ind w:firstLine="0"/>
      </w:pPr>
    </w:p>
    <w:p w14:paraId="0D5CFA0D" w14:textId="42F18C6E" w:rsidR="00970A06" w:rsidRDefault="00970A06" w:rsidP="00F832F7">
      <w:pPr>
        <w:pStyle w:val="af7"/>
        <w:ind w:firstLine="0"/>
      </w:pPr>
    </w:p>
    <w:p w14:paraId="47A52B48" w14:textId="267A4266" w:rsidR="00970A06" w:rsidRDefault="00970A06" w:rsidP="00F832F7">
      <w:pPr>
        <w:pStyle w:val="af7"/>
        <w:ind w:firstLine="0"/>
      </w:pPr>
    </w:p>
    <w:p w14:paraId="4D72DEEE" w14:textId="4F2AEB07" w:rsidR="00970A06" w:rsidRPr="00065895" w:rsidRDefault="00970A06" w:rsidP="00970A06">
      <w:pPr>
        <w:pStyle w:val="23"/>
      </w:pPr>
      <w:bookmarkStart w:id="22" w:name="_Toc55114563"/>
      <w:r w:rsidRPr="00CA5A84">
        <w:lastRenderedPageBreak/>
        <w:t xml:space="preserve">Операция </w:t>
      </w:r>
      <w:r>
        <w:t>«</w:t>
      </w:r>
      <w:r>
        <w:t>Получение информации о конкретном животном (по идентификатору)</w:t>
      </w:r>
      <w:r>
        <w:t>»</w:t>
      </w:r>
      <w:bookmarkEnd w:id="22"/>
      <w:r w:rsidRPr="00065895">
        <w:t xml:space="preserve"> </w:t>
      </w:r>
    </w:p>
    <w:p w14:paraId="4ADF27D4" w14:textId="77777777" w:rsidR="00970A06" w:rsidRPr="00703AC4" w:rsidRDefault="00970A06" w:rsidP="00970A06">
      <w:pPr>
        <w:pStyle w:val="32"/>
      </w:pPr>
      <w:bookmarkStart w:id="23" w:name="_Toc55114564"/>
      <w:r w:rsidRPr="00703AC4">
        <w:t>Общие сведения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970A06" w14:paraId="3235E06A" w14:textId="77777777" w:rsidTr="00CA50CA">
        <w:tc>
          <w:tcPr>
            <w:tcW w:w="3256" w:type="dxa"/>
          </w:tcPr>
          <w:p w14:paraId="6E07C1E9" w14:textId="77777777" w:rsidR="00970A06" w:rsidRPr="00703AC4" w:rsidRDefault="00970A06" w:rsidP="00CA50C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3AA6F5F1" w14:textId="77777777" w:rsidR="00970A06" w:rsidRPr="003E2CBF" w:rsidRDefault="00970A06" w:rsidP="00CA50CA">
            <w:r>
              <w:t>01</w:t>
            </w:r>
          </w:p>
        </w:tc>
      </w:tr>
      <w:tr w:rsidR="00970A06" w14:paraId="4650F4AB" w14:textId="77777777" w:rsidTr="00CA50CA">
        <w:tc>
          <w:tcPr>
            <w:tcW w:w="3256" w:type="dxa"/>
          </w:tcPr>
          <w:p w14:paraId="57EF0F62" w14:textId="77777777" w:rsidR="00970A06" w:rsidRPr="00703AC4" w:rsidRDefault="00970A06" w:rsidP="00CA50C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Наименование операции:</w:t>
            </w:r>
          </w:p>
        </w:tc>
        <w:tc>
          <w:tcPr>
            <w:tcW w:w="6939" w:type="dxa"/>
          </w:tcPr>
          <w:p w14:paraId="092E0A62" w14:textId="2CF2B894" w:rsidR="00970A06" w:rsidRPr="00A96E14" w:rsidRDefault="00970A06" w:rsidP="00CA50CA">
            <w:r>
              <w:t xml:space="preserve">Получение основной информации о </w:t>
            </w:r>
            <w:r>
              <w:t>животном по его идентификатору</w:t>
            </w:r>
          </w:p>
        </w:tc>
      </w:tr>
      <w:tr w:rsidR="00970A06" w14:paraId="4EED5896" w14:textId="77777777" w:rsidTr="00CA50CA">
        <w:tc>
          <w:tcPr>
            <w:tcW w:w="3256" w:type="dxa"/>
          </w:tcPr>
          <w:p w14:paraId="2AC71E43" w14:textId="77777777" w:rsidR="00970A06" w:rsidRPr="00703AC4" w:rsidRDefault="00970A06" w:rsidP="00CA50C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33E0B786" w14:textId="1A988DE0" w:rsidR="00970A06" w:rsidRPr="008D4A12" w:rsidRDefault="00970A06" w:rsidP="00CA50CA">
            <w:r>
              <w:t>Получение основной информации о животном по его идентификатору</w:t>
            </w:r>
          </w:p>
        </w:tc>
      </w:tr>
    </w:tbl>
    <w:p w14:paraId="026C4238" w14:textId="77777777" w:rsidR="00970A06" w:rsidRDefault="00970A06" w:rsidP="00970A06">
      <w:pPr>
        <w:pStyle w:val="32"/>
        <w:rPr>
          <w:lang w:val="en-US"/>
        </w:rPr>
      </w:pPr>
      <w:bookmarkStart w:id="24" w:name="_Toc55114565"/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bookmarkEnd w:id="24"/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98"/>
        <w:gridCol w:w="2029"/>
        <w:gridCol w:w="1916"/>
        <w:gridCol w:w="1989"/>
      </w:tblGrid>
      <w:tr w:rsidR="00970A06" w:rsidRPr="009304DD" w14:paraId="1D7EC10B" w14:textId="77777777" w:rsidTr="00CA50CA">
        <w:tc>
          <w:tcPr>
            <w:tcW w:w="562" w:type="dxa"/>
            <w:vAlign w:val="center"/>
          </w:tcPr>
          <w:p w14:paraId="0E351C03" w14:textId="77777777" w:rsidR="00970A06" w:rsidRPr="00703AC4" w:rsidRDefault="00970A06" w:rsidP="00CA50C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127" w:type="dxa"/>
            <w:vAlign w:val="center"/>
          </w:tcPr>
          <w:p w14:paraId="26806560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798" w:type="dxa"/>
            <w:vAlign w:val="center"/>
          </w:tcPr>
          <w:p w14:paraId="26BDECE4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5F35B893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2AF6BFC3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572765F1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970A06" w:rsidRPr="009304DD" w14:paraId="26B08B1F" w14:textId="77777777" w:rsidTr="00CA50CA">
        <w:tc>
          <w:tcPr>
            <w:tcW w:w="562" w:type="dxa"/>
            <w:vAlign w:val="center"/>
          </w:tcPr>
          <w:p w14:paraId="346B3077" w14:textId="54F92DF2" w:rsidR="00970A06" w:rsidRPr="009E5FE1" w:rsidRDefault="00970A06" w:rsidP="00970A0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</w:t>
            </w:r>
          </w:p>
        </w:tc>
        <w:tc>
          <w:tcPr>
            <w:tcW w:w="2127" w:type="dxa"/>
            <w:vAlign w:val="center"/>
          </w:tcPr>
          <w:p w14:paraId="0F2F1781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ID</w:t>
            </w:r>
          </w:p>
        </w:tc>
        <w:tc>
          <w:tcPr>
            <w:tcW w:w="1798" w:type="dxa"/>
            <w:vAlign w:val="center"/>
          </w:tcPr>
          <w:p w14:paraId="1CA57446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Идентификатор животного в системе</w:t>
            </w:r>
          </w:p>
        </w:tc>
        <w:tc>
          <w:tcPr>
            <w:tcW w:w="2029" w:type="dxa"/>
            <w:vAlign w:val="center"/>
          </w:tcPr>
          <w:p w14:paraId="126A750E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1919427A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Числовое значение</w:t>
            </w:r>
          </w:p>
        </w:tc>
        <w:tc>
          <w:tcPr>
            <w:tcW w:w="1989" w:type="dxa"/>
            <w:vAlign w:val="center"/>
          </w:tcPr>
          <w:p w14:paraId="7917F21F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5224DA48" w14:textId="7E80CB27" w:rsidR="00970A06" w:rsidRDefault="00970A06" w:rsidP="00970A06">
      <w:pPr>
        <w:pStyle w:val="af7"/>
      </w:pPr>
    </w:p>
    <w:p w14:paraId="03597600" w14:textId="77777777" w:rsidR="00970A06" w:rsidRDefault="00970A06" w:rsidP="00970A06">
      <w:pPr>
        <w:pStyle w:val="32"/>
        <w:rPr>
          <w:lang w:val="en-US"/>
        </w:rPr>
      </w:pPr>
      <w:bookmarkStart w:id="25" w:name="_Toc55114566"/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bookmarkEnd w:id="25"/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98"/>
        <w:gridCol w:w="2029"/>
        <w:gridCol w:w="1916"/>
        <w:gridCol w:w="1989"/>
      </w:tblGrid>
      <w:tr w:rsidR="00970A06" w:rsidRPr="009304DD" w14:paraId="0DB35C8C" w14:textId="77777777" w:rsidTr="00CA50CA">
        <w:tc>
          <w:tcPr>
            <w:tcW w:w="562" w:type="dxa"/>
            <w:vAlign w:val="center"/>
          </w:tcPr>
          <w:p w14:paraId="1A10912E" w14:textId="77777777" w:rsidR="00970A06" w:rsidRPr="00703AC4" w:rsidRDefault="00970A06" w:rsidP="00CA50C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127" w:type="dxa"/>
            <w:vAlign w:val="center"/>
          </w:tcPr>
          <w:p w14:paraId="089E4783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798" w:type="dxa"/>
            <w:vAlign w:val="center"/>
          </w:tcPr>
          <w:p w14:paraId="3B2A301A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5C84222C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541FCBD3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62DB2F53" w14:textId="77777777" w:rsidR="00970A06" w:rsidRPr="00B34DD6" w:rsidRDefault="00970A06" w:rsidP="00CA50C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970A06" w:rsidRPr="009304DD" w14:paraId="3DFB22B4" w14:textId="77777777" w:rsidTr="00CA50CA">
        <w:tc>
          <w:tcPr>
            <w:tcW w:w="562" w:type="dxa"/>
            <w:vAlign w:val="center"/>
          </w:tcPr>
          <w:p w14:paraId="34F20EB9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452B9AF6" w14:textId="77777777" w:rsidR="00970A06" w:rsidRPr="00FA428A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Fur</w:t>
            </w:r>
          </w:p>
        </w:tc>
        <w:tc>
          <w:tcPr>
            <w:tcW w:w="1798" w:type="dxa"/>
            <w:vAlign w:val="center"/>
          </w:tcPr>
          <w:p w14:paraId="34E49B58" w14:textId="77777777" w:rsidR="00970A06" w:rsidRPr="00FA428A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шерсти</w:t>
            </w:r>
          </w:p>
        </w:tc>
        <w:tc>
          <w:tcPr>
            <w:tcW w:w="2029" w:type="dxa"/>
            <w:vAlign w:val="center"/>
          </w:tcPr>
          <w:p w14:paraId="41285FDA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44F202B7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135EFC20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7B3EE350" w14:textId="77777777" w:rsidTr="00CA50CA">
        <w:tc>
          <w:tcPr>
            <w:tcW w:w="562" w:type="dxa"/>
            <w:vAlign w:val="center"/>
          </w:tcPr>
          <w:p w14:paraId="666F2D61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522CC1D9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Breed_name</w:t>
            </w:r>
            <w:proofErr w:type="spellEnd"/>
          </w:p>
        </w:tc>
        <w:tc>
          <w:tcPr>
            <w:tcW w:w="1798" w:type="dxa"/>
            <w:vAlign w:val="center"/>
          </w:tcPr>
          <w:p w14:paraId="1A1572FB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породы</w:t>
            </w:r>
          </w:p>
        </w:tc>
        <w:tc>
          <w:tcPr>
            <w:tcW w:w="2029" w:type="dxa"/>
            <w:vAlign w:val="center"/>
          </w:tcPr>
          <w:p w14:paraId="43E8D628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66CA79A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2166AE71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754DCE1C" w14:textId="77777777" w:rsidTr="00CA50CA">
        <w:tc>
          <w:tcPr>
            <w:tcW w:w="562" w:type="dxa"/>
            <w:vAlign w:val="center"/>
          </w:tcPr>
          <w:p w14:paraId="36A37218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375CCA47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Card_Number</w:t>
            </w:r>
            <w:proofErr w:type="spellEnd"/>
          </w:p>
        </w:tc>
        <w:tc>
          <w:tcPr>
            <w:tcW w:w="1798" w:type="dxa"/>
            <w:vAlign w:val="center"/>
          </w:tcPr>
          <w:p w14:paraId="7DC8CB2C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№ карточки</w:t>
            </w:r>
          </w:p>
        </w:tc>
        <w:tc>
          <w:tcPr>
            <w:tcW w:w="2029" w:type="dxa"/>
            <w:vAlign w:val="center"/>
          </w:tcPr>
          <w:p w14:paraId="1B275ED5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06DD0FE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1FF78248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3F266670" w14:textId="77777777" w:rsidTr="00CA50CA">
        <w:tc>
          <w:tcPr>
            <w:tcW w:w="562" w:type="dxa"/>
            <w:vAlign w:val="center"/>
          </w:tcPr>
          <w:p w14:paraId="44E8ECBA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36CE6C6B" w14:textId="77777777" w:rsidR="00970A06" w:rsidRPr="00FA428A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Color</w:t>
            </w:r>
          </w:p>
        </w:tc>
        <w:tc>
          <w:tcPr>
            <w:tcW w:w="1798" w:type="dxa"/>
            <w:vAlign w:val="center"/>
          </w:tcPr>
          <w:p w14:paraId="28221E56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Окрас</w:t>
            </w:r>
          </w:p>
        </w:tc>
        <w:tc>
          <w:tcPr>
            <w:tcW w:w="2029" w:type="dxa"/>
            <w:vAlign w:val="center"/>
          </w:tcPr>
          <w:p w14:paraId="3FF29E70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9B4F651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0E5A7425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40FD8F12" w14:textId="77777777" w:rsidTr="00CA50CA">
        <w:tc>
          <w:tcPr>
            <w:tcW w:w="562" w:type="dxa"/>
            <w:vAlign w:val="center"/>
          </w:tcPr>
          <w:p w14:paraId="3F34BCF7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542273F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Date_of_birth</w:t>
            </w:r>
            <w:proofErr w:type="spellEnd"/>
          </w:p>
        </w:tc>
        <w:tc>
          <w:tcPr>
            <w:tcW w:w="1798" w:type="dxa"/>
            <w:vAlign w:val="center"/>
          </w:tcPr>
          <w:p w14:paraId="35E87BB9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Год рождения</w:t>
            </w:r>
          </w:p>
        </w:tc>
        <w:tc>
          <w:tcPr>
            <w:tcW w:w="2029" w:type="dxa"/>
            <w:vAlign w:val="center"/>
          </w:tcPr>
          <w:p w14:paraId="32DF27E6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360A652B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7D7E874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00066EB2" w14:textId="77777777" w:rsidTr="00CA50CA">
        <w:tc>
          <w:tcPr>
            <w:tcW w:w="562" w:type="dxa"/>
            <w:vAlign w:val="center"/>
          </w:tcPr>
          <w:p w14:paraId="5A6672B7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274BB3C5" w14:textId="77777777" w:rsidR="00970A06" w:rsidRPr="00FA428A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Tail</w:t>
            </w:r>
          </w:p>
        </w:tc>
        <w:tc>
          <w:tcPr>
            <w:tcW w:w="1798" w:type="dxa"/>
            <w:vAlign w:val="center"/>
          </w:tcPr>
          <w:p w14:paraId="1E3C4584" w14:textId="77777777" w:rsidR="00970A06" w:rsidRPr="00970A06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Хвост</w:t>
            </w:r>
          </w:p>
        </w:tc>
        <w:tc>
          <w:tcPr>
            <w:tcW w:w="2029" w:type="dxa"/>
            <w:vAlign w:val="center"/>
          </w:tcPr>
          <w:p w14:paraId="09438E3B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7FB42687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3D36F29E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A0291FA" w14:textId="77777777" w:rsidTr="00CA50CA">
        <w:tc>
          <w:tcPr>
            <w:tcW w:w="562" w:type="dxa"/>
            <w:vAlign w:val="center"/>
          </w:tcPr>
          <w:p w14:paraId="11D1473B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24A66E7D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Sex</w:t>
            </w:r>
          </w:p>
        </w:tc>
        <w:tc>
          <w:tcPr>
            <w:tcW w:w="1798" w:type="dxa"/>
            <w:vAlign w:val="center"/>
          </w:tcPr>
          <w:p w14:paraId="1FE9808E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Пол</w:t>
            </w:r>
          </w:p>
        </w:tc>
        <w:tc>
          <w:tcPr>
            <w:tcW w:w="2029" w:type="dxa"/>
            <w:vAlign w:val="center"/>
          </w:tcPr>
          <w:p w14:paraId="5BF5925D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76FCDE43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5DE7A06E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42F13CE2" w14:textId="77777777" w:rsidTr="00CA50CA">
        <w:tc>
          <w:tcPr>
            <w:tcW w:w="562" w:type="dxa"/>
            <w:vAlign w:val="center"/>
          </w:tcPr>
          <w:p w14:paraId="6FA6DA84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F19EAB8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Weight</w:t>
            </w:r>
          </w:p>
        </w:tc>
        <w:tc>
          <w:tcPr>
            <w:tcW w:w="1798" w:type="dxa"/>
            <w:vAlign w:val="center"/>
          </w:tcPr>
          <w:p w14:paraId="504E7CEB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Вес</w:t>
            </w:r>
          </w:p>
        </w:tc>
        <w:tc>
          <w:tcPr>
            <w:tcW w:w="2029" w:type="dxa"/>
            <w:vAlign w:val="center"/>
          </w:tcPr>
          <w:p w14:paraId="6E1B28BF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22F71E60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7D550D6E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3F999364" w14:textId="77777777" w:rsidTr="00CA50CA">
        <w:tc>
          <w:tcPr>
            <w:tcW w:w="562" w:type="dxa"/>
            <w:vAlign w:val="center"/>
          </w:tcPr>
          <w:p w14:paraId="3BB970C2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5427A754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Photo</w:t>
            </w:r>
          </w:p>
        </w:tc>
        <w:tc>
          <w:tcPr>
            <w:tcW w:w="1798" w:type="dxa"/>
            <w:vAlign w:val="center"/>
          </w:tcPr>
          <w:p w14:paraId="104B2E17" w14:textId="77777777" w:rsidR="00970A06" w:rsidRPr="00FA428A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Фотография</w:t>
            </w:r>
          </w:p>
        </w:tc>
        <w:tc>
          <w:tcPr>
            <w:tcW w:w="2029" w:type="dxa"/>
            <w:vAlign w:val="center"/>
          </w:tcPr>
          <w:p w14:paraId="2F33E366" w14:textId="77777777" w:rsidR="00970A06" w:rsidRPr="00FA428A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НО</w:t>
            </w:r>
          </w:p>
        </w:tc>
        <w:tc>
          <w:tcPr>
            <w:tcW w:w="1916" w:type="dxa"/>
            <w:vAlign w:val="center"/>
          </w:tcPr>
          <w:p w14:paraId="74A79EFC" w14:textId="77777777" w:rsidR="00970A06" w:rsidRPr="00FA428A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5D8B2F11" w14:textId="77777777" w:rsidR="00970A06" w:rsidRPr="00FA428A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Строка с названием «*</w:t>
            </w:r>
            <w:r>
              <w:rPr>
                <w:rStyle w:val="propname"/>
                <w:lang w:val="en-US"/>
              </w:rPr>
              <w:t>.jpg</w:t>
            </w:r>
            <w:r>
              <w:rPr>
                <w:rStyle w:val="propname"/>
              </w:rPr>
              <w:t>»</w:t>
            </w:r>
          </w:p>
        </w:tc>
      </w:tr>
      <w:tr w:rsidR="00970A06" w:rsidRPr="009304DD" w14:paraId="1A80FD92" w14:textId="77777777" w:rsidTr="00CA50CA">
        <w:tc>
          <w:tcPr>
            <w:tcW w:w="562" w:type="dxa"/>
            <w:vAlign w:val="center"/>
          </w:tcPr>
          <w:p w14:paraId="01B8329B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27A1E88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Special_Signs</w:t>
            </w:r>
            <w:proofErr w:type="spellEnd"/>
          </w:p>
        </w:tc>
        <w:tc>
          <w:tcPr>
            <w:tcW w:w="1798" w:type="dxa"/>
            <w:vAlign w:val="center"/>
          </w:tcPr>
          <w:p w14:paraId="71F2000D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Особые примеры</w:t>
            </w:r>
          </w:p>
        </w:tc>
        <w:tc>
          <w:tcPr>
            <w:tcW w:w="2029" w:type="dxa"/>
            <w:vAlign w:val="center"/>
          </w:tcPr>
          <w:p w14:paraId="6BF8EFDA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НО</w:t>
            </w:r>
          </w:p>
        </w:tc>
        <w:tc>
          <w:tcPr>
            <w:tcW w:w="1916" w:type="dxa"/>
            <w:vAlign w:val="center"/>
          </w:tcPr>
          <w:p w14:paraId="48166539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1E360C42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175F653" w14:textId="77777777" w:rsidTr="00CA50CA">
        <w:tc>
          <w:tcPr>
            <w:tcW w:w="562" w:type="dxa"/>
            <w:vAlign w:val="center"/>
          </w:tcPr>
          <w:p w14:paraId="618C895A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677E2E30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Ears</w:t>
            </w:r>
          </w:p>
        </w:tc>
        <w:tc>
          <w:tcPr>
            <w:tcW w:w="1798" w:type="dxa"/>
            <w:vAlign w:val="center"/>
          </w:tcPr>
          <w:p w14:paraId="6EBEE83D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Уши</w:t>
            </w:r>
          </w:p>
        </w:tc>
        <w:tc>
          <w:tcPr>
            <w:tcW w:w="2029" w:type="dxa"/>
            <w:vAlign w:val="center"/>
          </w:tcPr>
          <w:p w14:paraId="2CE04F38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344BCFEA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5B74232A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5B1634E9" w14:textId="77777777" w:rsidTr="00CA50CA">
        <w:tc>
          <w:tcPr>
            <w:tcW w:w="562" w:type="dxa"/>
            <w:vAlign w:val="center"/>
          </w:tcPr>
          <w:p w14:paraId="75778F7D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06C8973D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Size</w:t>
            </w:r>
          </w:p>
        </w:tc>
        <w:tc>
          <w:tcPr>
            <w:tcW w:w="1798" w:type="dxa"/>
            <w:vAlign w:val="center"/>
          </w:tcPr>
          <w:p w14:paraId="585EB721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Размер</w:t>
            </w:r>
          </w:p>
        </w:tc>
        <w:tc>
          <w:tcPr>
            <w:tcW w:w="2029" w:type="dxa"/>
            <w:vAlign w:val="center"/>
          </w:tcPr>
          <w:p w14:paraId="44A46121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712EF74B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31D1DCF3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532A542F" w14:textId="77777777" w:rsidTr="00CA50CA">
        <w:tc>
          <w:tcPr>
            <w:tcW w:w="562" w:type="dxa"/>
            <w:vAlign w:val="center"/>
          </w:tcPr>
          <w:p w14:paraId="7DF8B84A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49C2F36E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Name</w:t>
            </w:r>
          </w:p>
        </w:tc>
        <w:tc>
          <w:tcPr>
            <w:tcW w:w="1798" w:type="dxa"/>
            <w:vAlign w:val="center"/>
          </w:tcPr>
          <w:p w14:paraId="5701A93D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Кличка</w:t>
            </w:r>
          </w:p>
        </w:tc>
        <w:tc>
          <w:tcPr>
            <w:tcW w:w="2029" w:type="dxa"/>
            <w:vAlign w:val="center"/>
          </w:tcPr>
          <w:p w14:paraId="75C660AC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677ACAE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8287557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C22E451" w14:textId="77777777" w:rsidTr="00CA50CA">
        <w:tc>
          <w:tcPr>
            <w:tcW w:w="562" w:type="dxa"/>
            <w:vAlign w:val="center"/>
          </w:tcPr>
          <w:p w14:paraId="19EC7727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FA3D21C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Enclosure_number</w:t>
            </w:r>
            <w:proofErr w:type="spellEnd"/>
          </w:p>
        </w:tc>
        <w:tc>
          <w:tcPr>
            <w:tcW w:w="1798" w:type="dxa"/>
            <w:vAlign w:val="center"/>
          </w:tcPr>
          <w:p w14:paraId="6AC045D3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Номер вольера</w:t>
            </w:r>
          </w:p>
        </w:tc>
        <w:tc>
          <w:tcPr>
            <w:tcW w:w="2029" w:type="dxa"/>
            <w:vAlign w:val="center"/>
          </w:tcPr>
          <w:p w14:paraId="6D439EB2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62BF3D8" w14:textId="77777777" w:rsidR="00970A06" w:rsidRPr="00E937D5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</w:rPr>
              <w:t>Числовое значение</w:t>
            </w:r>
          </w:p>
        </w:tc>
        <w:tc>
          <w:tcPr>
            <w:tcW w:w="1989" w:type="dxa"/>
            <w:vAlign w:val="center"/>
          </w:tcPr>
          <w:p w14:paraId="6F3695EF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260D1B1D" w14:textId="77777777" w:rsidTr="00CA50CA">
        <w:tc>
          <w:tcPr>
            <w:tcW w:w="562" w:type="dxa"/>
            <w:vAlign w:val="center"/>
          </w:tcPr>
          <w:p w14:paraId="019DBFE3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1BD70D62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ID</w:t>
            </w:r>
          </w:p>
        </w:tc>
        <w:tc>
          <w:tcPr>
            <w:tcW w:w="1798" w:type="dxa"/>
            <w:vAlign w:val="center"/>
          </w:tcPr>
          <w:p w14:paraId="242918A2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Идентификатор животного в системе</w:t>
            </w:r>
          </w:p>
        </w:tc>
        <w:tc>
          <w:tcPr>
            <w:tcW w:w="2029" w:type="dxa"/>
            <w:vAlign w:val="center"/>
          </w:tcPr>
          <w:p w14:paraId="57A2CE63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1BD491C2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Числовое значение</w:t>
            </w:r>
          </w:p>
        </w:tc>
        <w:tc>
          <w:tcPr>
            <w:tcW w:w="1989" w:type="dxa"/>
            <w:vAlign w:val="center"/>
          </w:tcPr>
          <w:p w14:paraId="44E87CEB" w14:textId="77777777" w:rsidR="00970A06" w:rsidRPr="00806A02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970A06" w:rsidRPr="009304DD" w14:paraId="105052FE" w14:textId="77777777" w:rsidTr="00CA50CA">
        <w:tc>
          <w:tcPr>
            <w:tcW w:w="562" w:type="dxa"/>
            <w:vAlign w:val="center"/>
          </w:tcPr>
          <w:p w14:paraId="5FD5F5E9" w14:textId="77777777" w:rsidR="00970A06" w:rsidRPr="009E5FE1" w:rsidRDefault="00970A06" w:rsidP="00970A06">
            <w:pPr>
              <w:pStyle w:val="affff1"/>
              <w:widowControl/>
              <w:numPr>
                <w:ilvl w:val="0"/>
                <w:numId w:val="47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127" w:type="dxa"/>
            <w:vAlign w:val="center"/>
          </w:tcPr>
          <w:p w14:paraId="2E47C556" w14:textId="77777777" w:rsidR="00970A06" w:rsidRDefault="00970A06" w:rsidP="00CA50C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Status</w:t>
            </w:r>
          </w:p>
        </w:tc>
        <w:tc>
          <w:tcPr>
            <w:tcW w:w="1798" w:type="dxa"/>
            <w:vAlign w:val="center"/>
          </w:tcPr>
          <w:p w14:paraId="126A37FB" w14:textId="77777777" w:rsidR="00970A06" w:rsidRPr="00E937D5" w:rsidRDefault="00970A06" w:rsidP="00CA50C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Доступность</w:t>
            </w:r>
          </w:p>
        </w:tc>
        <w:tc>
          <w:tcPr>
            <w:tcW w:w="2029" w:type="dxa"/>
            <w:vAlign w:val="center"/>
          </w:tcPr>
          <w:p w14:paraId="0FF25375" w14:textId="77777777" w:rsidR="00970A06" w:rsidRPr="00F16F8C" w:rsidRDefault="00970A06" w:rsidP="00CA50C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О</w:t>
            </w:r>
          </w:p>
        </w:tc>
        <w:tc>
          <w:tcPr>
            <w:tcW w:w="1916" w:type="dxa"/>
            <w:vAlign w:val="center"/>
          </w:tcPr>
          <w:p w14:paraId="5E78569D" w14:textId="77777777" w:rsidR="00970A06" w:rsidRPr="00970A06" w:rsidRDefault="00970A06" w:rsidP="00CA50CA">
            <w:pPr>
              <w:pStyle w:val="affff1"/>
              <w:ind w:left="0"/>
              <w:jc w:val="center"/>
              <w:rPr>
                <w:rStyle w:val="proptype"/>
                <w:i/>
              </w:rPr>
            </w:pPr>
            <w:r>
              <w:rPr>
                <w:rStyle w:val="proptype"/>
                <w:i/>
              </w:rPr>
              <w:t>Строка</w:t>
            </w:r>
          </w:p>
        </w:tc>
        <w:tc>
          <w:tcPr>
            <w:tcW w:w="1989" w:type="dxa"/>
            <w:vAlign w:val="center"/>
          </w:tcPr>
          <w:p w14:paraId="499FBE32" w14:textId="77777777" w:rsidR="00970A06" w:rsidRPr="00970A06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Проставляется </w:t>
            </w:r>
            <w:r>
              <w:rPr>
                <w:rStyle w:val="propname"/>
                <w:lang w:val="en-US"/>
              </w:rPr>
              <w:t>Available</w:t>
            </w:r>
            <w:r w:rsidRPr="00970A06">
              <w:rPr>
                <w:rStyle w:val="propname"/>
              </w:rPr>
              <w:t xml:space="preserve"> </w:t>
            </w:r>
            <w:r>
              <w:rPr>
                <w:rStyle w:val="propname"/>
              </w:rPr>
              <w:t>для животных готовых к социализации</w:t>
            </w:r>
          </w:p>
        </w:tc>
      </w:tr>
    </w:tbl>
    <w:p w14:paraId="2DFE98B8" w14:textId="1B35A6EF" w:rsidR="00970A06" w:rsidRDefault="00970A06" w:rsidP="00970A06">
      <w:pPr>
        <w:pStyle w:val="af7"/>
      </w:pPr>
    </w:p>
    <w:p w14:paraId="6AD6DEE9" w14:textId="77777777" w:rsidR="00970A06" w:rsidRPr="000D4129" w:rsidRDefault="00970A06" w:rsidP="00970A06">
      <w:pPr>
        <w:pStyle w:val="32"/>
        <w:rPr>
          <w:lang w:val="en-US"/>
        </w:rPr>
      </w:pPr>
      <w:bookmarkStart w:id="26" w:name="_Toc55114567"/>
      <w:r>
        <w:t>Ошибки</w:t>
      </w:r>
      <w:bookmarkEnd w:id="2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970A06" w:rsidRPr="006507D7" w14:paraId="688EC025" w14:textId="77777777" w:rsidTr="00CA50CA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503279EB" w14:textId="77777777" w:rsidR="00970A06" w:rsidRPr="006507D7" w:rsidRDefault="00970A06" w:rsidP="00CA50C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3B7C0E27" w14:textId="77777777" w:rsidR="00970A06" w:rsidRPr="006507D7" w:rsidRDefault="00970A06" w:rsidP="00CA50C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2137C995" w14:textId="77777777" w:rsidR="00970A06" w:rsidRPr="006507D7" w:rsidRDefault="00970A06" w:rsidP="00CA50C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743D23AE" w14:textId="77777777" w:rsidR="00970A06" w:rsidRPr="006507D7" w:rsidRDefault="00970A06" w:rsidP="00CA50C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970A06" w:rsidRPr="006507D7" w14:paraId="52C9F190" w14:textId="77777777" w:rsidTr="00CA50C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476E480C" w14:textId="77777777" w:rsidR="00970A06" w:rsidRPr="006507D7" w:rsidRDefault="00970A06" w:rsidP="00CA50CA">
            <w:pPr>
              <w:pStyle w:val="affff1"/>
              <w:ind w:left="22"/>
            </w:pPr>
            <w:r>
              <w:t>1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6CCED0D2" w14:textId="77777777" w:rsidR="00970A06" w:rsidRPr="00FA428A" w:rsidRDefault="00970A06" w:rsidP="00CA50CA">
            <w:r w:rsidRPr="00FA428A">
              <w:t>400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52DE7AC" w14:textId="77777777" w:rsidR="00970A06" w:rsidRPr="00FA428A" w:rsidRDefault="00970A06" w:rsidP="00CA50C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proofErr w:type="spellStart"/>
            <w:r w:rsidRPr="00FA428A">
              <w:rPr>
                <w:color w:val="444444"/>
              </w:rPr>
              <w:t>Invalid</w:t>
            </w:r>
            <w:proofErr w:type="spellEnd"/>
            <w:r w:rsidRPr="00FA428A">
              <w:rPr>
                <w:color w:val="444444"/>
              </w:rPr>
              <w:t xml:space="preserve"> </w:t>
            </w:r>
            <w:proofErr w:type="spellStart"/>
            <w:r w:rsidRPr="00FA428A">
              <w:rPr>
                <w:color w:val="444444"/>
              </w:rPr>
              <w:t>status</w:t>
            </w:r>
            <w:proofErr w:type="spellEnd"/>
            <w:r w:rsidRPr="00FA428A">
              <w:rPr>
                <w:color w:val="444444"/>
              </w:rPr>
              <w:t xml:space="preserve"> </w:t>
            </w:r>
            <w:proofErr w:type="spellStart"/>
            <w:r w:rsidRPr="00FA428A">
              <w:rPr>
                <w:color w:val="444444"/>
              </w:rPr>
              <w:t>value</w:t>
            </w:r>
            <w:proofErr w:type="spellEnd"/>
          </w:p>
        </w:tc>
        <w:tc>
          <w:tcPr>
            <w:tcW w:w="1869" w:type="pct"/>
            <w:shd w:val="clear" w:color="auto" w:fill="auto"/>
            <w:vAlign w:val="center"/>
          </w:tcPr>
          <w:p w14:paraId="5D1D942A" w14:textId="77777777" w:rsidR="00970A06" w:rsidRPr="00FA428A" w:rsidRDefault="00970A06" w:rsidP="00CA50CA">
            <w:r w:rsidRPr="00FA428A">
              <w:t>Невозможно выполнить запрос</w:t>
            </w:r>
          </w:p>
        </w:tc>
      </w:tr>
      <w:tr w:rsidR="00970A06" w:rsidRPr="006507D7" w14:paraId="069B8587" w14:textId="77777777" w:rsidTr="00CA50C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28450724" w14:textId="77777777" w:rsidR="00970A06" w:rsidRDefault="00970A06" w:rsidP="00CA50CA">
            <w:pPr>
              <w:pStyle w:val="affff1"/>
              <w:ind w:left="22"/>
            </w:pPr>
            <w:r>
              <w:t>2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7B2FC425" w14:textId="77777777" w:rsidR="00970A06" w:rsidRPr="00FA428A" w:rsidRDefault="00970A06" w:rsidP="00CA50CA">
            <w:r>
              <w:t>404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284B800" w14:textId="77777777" w:rsidR="00970A06" w:rsidRPr="00FA428A" w:rsidRDefault="00970A06" w:rsidP="00CA50C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  <w:rPr>
                <w:color w:val="444444"/>
                <w:lang w:val="en-US"/>
              </w:rPr>
            </w:pPr>
            <w:r>
              <w:rPr>
                <w:color w:val="444444"/>
                <w:lang w:val="en-US"/>
              </w:rPr>
              <w:t>Pet not found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6893BBE1" w14:textId="77777777" w:rsidR="00970A06" w:rsidRPr="00FA428A" w:rsidRDefault="00970A06" w:rsidP="00CA50CA">
            <w:r>
              <w:t>Животное не найдено в реестре</w:t>
            </w:r>
          </w:p>
        </w:tc>
      </w:tr>
    </w:tbl>
    <w:p w14:paraId="175E36E8" w14:textId="77777777" w:rsidR="00970A06" w:rsidRPr="00FA428A" w:rsidRDefault="00970A06" w:rsidP="00970A06">
      <w:pPr>
        <w:pStyle w:val="af7"/>
      </w:pPr>
    </w:p>
    <w:p w14:paraId="4FA54ABB" w14:textId="1330CBF7" w:rsidR="00970A06" w:rsidRDefault="00970A06" w:rsidP="00F832F7">
      <w:pPr>
        <w:pStyle w:val="af7"/>
        <w:ind w:firstLine="0"/>
      </w:pPr>
    </w:p>
    <w:p w14:paraId="28962801" w14:textId="6BAEA18A" w:rsidR="00970A06" w:rsidRPr="00FA428A" w:rsidRDefault="00970A06" w:rsidP="00970A06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  <w:rPr>
          <w:sz w:val="24"/>
          <w:szCs w:val="24"/>
        </w:rPr>
      </w:pPr>
      <w:bookmarkStart w:id="27" w:name="_Toc54033808"/>
      <w:bookmarkStart w:id="28" w:name="_Toc55114568"/>
      <w:r w:rsidRPr="00FA428A">
        <w:rPr>
          <w:sz w:val="24"/>
          <w:szCs w:val="24"/>
        </w:rPr>
        <w:t xml:space="preserve">Пример </w:t>
      </w:r>
      <w:r>
        <w:rPr>
          <w:sz w:val="24"/>
          <w:szCs w:val="24"/>
        </w:rPr>
        <w:t>1</w:t>
      </w:r>
      <w:r w:rsidRPr="00FA428A">
        <w:rPr>
          <w:sz w:val="24"/>
          <w:szCs w:val="24"/>
        </w:rPr>
        <w:t>.</w:t>
      </w:r>
      <w:bookmarkEnd w:id="27"/>
      <w:r w:rsidRPr="00FA428A">
        <w:rPr>
          <w:sz w:val="24"/>
          <w:szCs w:val="24"/>
        </w:rPr>
        <w:t xml:space="preserve"> Получить конкретного питомца (по </w:t>
      </w:r>
      <w:proofErr w:type="spellStart"/>
      <w:r w:rsidRPr="00FA428A">
        <w:rPr>
          <w:sz w:val="24"/>
          <w:szCs w:val="24"/>
        </w:rPr>
        <w:t>id</w:t>
      </w:r>
      <w:proofErr w:type="spellEnd"/>
      <w:r w:rsidRPr="00FA428A">
        <w:rPr>
          <w:sz w:val="24"/>
          <w:szCs w:val="24"/>
        </w:rPr>
        <w:t>)</w:t>
      </w:r>
      <w:bookmarkEnd w:id="28"/>
    </w:p>
    <w:p w14:paraId="2389844F" w14:textId="77777777" w:rsidR="00970A06" w:rsidRPr="00FA428A" w:rsidRDefault="00970A06" w:rsidP="00235AAE">
      <w:pPr>
        <w:pStyle w:val="32"/>
        <w:numPr>
          <w:ilvl w:val="0"/>
          <w:numId w:val="0"/>
        </w:numPr>
        <w:ind w:left="851"/>
        <w:jc w:val="left"/>
        <w:outlineLvl w:val="9"/>
        <w:rPr>
          <w:sz w:val="24"/>
          <w:szCs w:val="24"/>
        </w:rPr>
      </w:pPr>
      <w:bookmarkStart w:id="29" w:name="_Toc54033809"/>
      <w:r w:rsidRPr="00FA428A">
        <w:rPr>
          <w:sz w:val="24"/>
          <w:szCs w:val="24"/>
          <w:lang w:val="en-US"/>
        </w:rPr>
        <w:t xml:space="preserve">GET- </w:t>
      </w:r>
      <w:r w:rsidRPr="00FA428A">
        <w:rPr>
          <w:sz w:val="24"/>
          <w:szCs w:val="24"/>
        </w:rPr>
        <w:t>запрос:</w:t>
      </w:r>
      <w:bookmarkEnd w:id="29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70A06" w:rsidRPr="00FA428A" w14:paraId="02DD5F64" w14:textId="77777777" w:rsidTr="00CA50CA">
        <w:tc>
          <w:tcPr>
            <w:tcW w:w="10195" w:type="dxa"/>
          </w:tcPr>
          <w:p w14:paraId="6DA58B49" w14:textId="3F50849A" w:rsidR="00970A06" w:rsidRPr="00FA428A" w:rsidRDefault="00970A06" w:rsidP="00CA50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FA428A">
              <w:rPr>
                <w:lang w:val="en-US"/>
              </w:rPr>
              <w:t xml:space="preserve"> /</w:t>
            </w:r>
            <w:proofErr w:type="spellStart"/>
            <w:r w:rsidRPr="00FA428A">
              <w:rPr>
                <w:lang w:val="en-US"/>
              </w:rPr>
              <w:t>api</w:t>
            </w:r>
            <w:proofErr w:type="spellEnd"/>
            <w:r w:rsidRPr="00FA428A">
              <w:rPr>
                <w:lang w:val="en-US"/>
              </w:rPr>
              <w:t>/pet/</w:t>
            </w:r>
            <w:r w:rsidRPr="00970A06">
              <w:rPr>
                <w:lang w:val="en-US"/>
              </w:rPr>
              <w:t>1</w:t>
            </w:r>
            <w:r w:rsidRPr="00FA428A">
              <w:rPr>
                <w:lang w:val="en-US"/>
              </w:rPr>
              <w:t xml:space="preserve"> (http://cn23379.tmweb.ru/api/pet/1)</w:t>
            </w:r>
          </w:p>
        </w:tc>
      </w:tr>
    </w:tbl>
    <w:p w14:paraId="01A13A27" w14:textId="77777777" w:rsidR="00970A06" w:rsidRPr="00FA428A" w:rsidRDefault="00970A06" w:rsidP="00970A06">
      <w:pPr>
        <w:pStyle w:val="af7"/>
      </w:pPr>
      <w:r w:rsidRPr="00FA428A">
        <w:rPr>
          <w:b/>
          <w:bCs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70A06" w:rsidRPr="00FA428A" w14:paraId="6D366300" w14:textId="77777777" w:rsidTr="00CA50CA">
        <w:tc>
          <w:tcPr>
            <w:tcW w:w="10195" w:type="dxa"/>
          </w:tcPr>
          <w:p w14:paraId="21408DD7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{</w:t>
            </w:r>
          </w:p>
          <w:p w14:paraId="448E26E6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"fur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короткая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1C771C49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breed_name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метис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2084ECB2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card_number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"d18g",</w:t>
            </w:r>
          </w:p>
          <w:p w14:paraId="267929C7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"color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черный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11448B37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date_of_birth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"2017",</w:t>
            </w:r>
          </w:p>
          <w:p w14:paraId="0D9D813E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"tail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обычный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6E73ED34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"sex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женский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705FE13E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"weight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"6 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кг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29510362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"photo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"123d.jpg",</w:t>
            </w:r>
          </w:p>
          <w:p w14:paraId="23FB83D2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special_signs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"doggie",</w:t>
            </w:r>
          </w:p>
          <w:p w14:paraId="02FCD221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"ears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полустоячие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3815F05D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"size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средний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",</w:t>
            </w:r>
          </w:p>
          <w:p w14:paraId="3CB2F85A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"name</w:t>
            </w:r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"doggie",</w:t>
            </w:r>
          </w:p>
          <w:p w14:paraId="38EE7A00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enclosure_number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"33",</w:t>
            </w:r>
          </w:p>
          <w:p w14:paraId="2FCB1BA8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  <w:lang w:val="en-US"/>
              </w:rPr>
              <w:t xml:space="preserve">  </w:t>
            </w: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id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0,</w:t>
            </w:r>
          </w:p>
          <w:p w14:paraId="1DF0C4B7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status</w:t>
            </w:r>
            <w:proofErr w:type="spellEnd"/>
            <w:proofErr w:type="gram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 :</w:t>
            </w:r>
            <w:proofErr w:type="gram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"</w:t>
            </w:r>
            <w:proofErr w:type="spellStart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available</w:t>
            </w:r>
            <w:proofErr w:type="spellEnd"/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"</w:t>
            </w:r>
          </w:p>
          <w:p w14:paraId="38B75B4D" w14:textId="77777777" w:rsidR="00970A06" w:rsidRPr="00FA428A" w:rsidRDefault="00970A06" w:rsidP="00CA50CA">
            <w:pPr>
              <w:pStyle w:val="HTML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3F3F3"/>
              <w:spacing w:after="30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FA428A">
              <w:rPr>
                <w:rStyle w:val="HTML1"/>
                <w:rFonts w:ascii="Times New Roman" w:hAnsi="Times New Roman" w:cs="Times New Roman"/>
                <w:color w:val="444444"/>
                <w:sz w:val="24"/>
                <w:szCs w:val="24"/>
              </w:rPr>
              <w:t>}</w:t>
            </w:r>
          </w:p>
        </w:tc>
      </w:tr>
    </w:tbl>
    <w:p w14:paraId="520D8903" w14:textId="77777777" w:rsidR="00970A06" w:rsidRPr="00FA428A" w:rsidRDefault="00970A06" w:rsidP="00F832F7">
      <w:pPr>
        <w:pStyle w:val="af7"/>
        <w:ind w:firstLine="0"/>
      </w:pPr>
    </w:p>
    <w:p w14:paraId="15404DD2" w14:textId="338D734C" w:rsidR="00CF0894" w:rsidRPr="007F198B" w:rsidRDefault="00CF0894" w:rsidP="007F198B">
      <w:pPr>
        <w:pStyle w:val="af7"/>
      </w:pPr>
    </w:p>
    <w:p w14:paraId="5DE4EFCA" w14:textId="30E51161" w:rsidR="0038149F" w:rsidRPr="00E60796" w:rsidRDefault="00192FDB" w:rsidP="0038149F">
      <w:pPr>
        <w:pStyle w:val="23"/>
        <w:rPr>
          <w:lang w:val="en-US"/>
        </w:rPr>
      </w:pPr>
      <w:bookmarkStart w:id="30" w:name="_Toc54033811"/>
      <w:bookmarkStart w:id="31" w:name="_Toc55114569"/>
      <w:r w:rsidRPr="00E60796">
        <w:lastRenderedPageBreak/>
        <w:t>Описание сервиса</w:t>
      </w:r>
      <w:bookmarkEnd w:id="30"/>
      <w:bookmarkEnd w:id="31"/>
      <w:r w:rsidR="000E34FD"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7F62E7" w:rsidRPr="008C3418" w14:paraId="7118C905" w14:textId="77777777" w:rsidTr="007C3776">
        <w:tc>
          <w:tcPr>
            <w:tcW w:w="9384" w:type="dxa"/>
            <w:shd w:val="clear" w:color="auto" w:fill="F2F2F2"/>
            <w:vAlign w:val="center"/>
          </w:tcPr>
          <w:p w14:paraId="347A812F" w14:textId="77777777" w:rsidR="008C5F9A" w:rsidRDefault="007F198B" w:rsidP="00C65727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  <w:p w14:paraId="77CFCF8F" w14:textId="77777777" w:rsidR="00A65935" w:rsidRDefault="00FA428A" w:rsidP="00C65727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object w:dxaOrig="1541" w:dyaOrig="998" w14:anchorId="454734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pt;height:50.25pt" o:ole="">
                  <v:imagedata r:id="rId13" o:title=""/>
                </v:shape>
                <o:OLEObject Type="Embed" ProgID="Package" ShapeID="_x0000_i1027" DrawAspect="Icon" ObjectID="_1665727382" r:id="rId14"/>
              </w:object>
            </w:r>
          </w:p>
          <w:p w14:paraId="7DF4343B" w14:textId="77777777" w:rsidR="00FA428A" w:rsidRDefault="00FA428A" w:rsidP="00C65727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</w:p>
          <w:p w14:paraId="655B1D5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swagger: '2.0'</w:t>
            </w:r>
          </w:p>
          <w:p w14:paraId="7380712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info:</w:t>
            </w:r>
          </w:p>
          <w:p w14:paraId="218114D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description: |</w:t>
            </w:r>
          </w:p>
          <w:p w14:paraId="7009871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This is a sample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Petstore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 xml:space="preserve"> server.  You can find </w:t>
            </w:r>
          </w:p>
          <w:p w14:paraId="3890A1C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out more about Swagger at </w:t>
            </w:r>
          </w:p>
          <w:p w14:paraId="1F9A0A4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[</w:t>
            </w:r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http://swagger.io](</w:t>
            </w:r>
            <w:proofErr w:type="gramEnd"/>
            <w:r w:rsidRPr="00FA428A">
              <w:rPr>
                <w:i/>
                <w:sz w:val="20"/>
                <w:szCs w:val="20"/>
                <w:lang w:val="en-US"/>
              </w:rPr>
              <w:t xml:space="preserve">http://swagger.io) or on </w:t>
            </w:r>
          </w:p>
          <w:p w14:paraId="738A3E1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[irc.freenode.net, #</w:t>
            </w:r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swagger](</w:t>
            </w:r>
            <w:proofErr w:type="gramEnd"/>
            <w:r w:rsidRPr="00FA428A">
              <w:rPr>
                <w:i/>
                <w:sz w:val="20"/>
                <w:szCs w:val="20"/>
                <w:lang w:val="en-US"/>
              </w:rPr>
              <w:t>http://swagger.io/irc/).</w:t>
            </w:r>
          </w:p>
          <w:p w14:paraId="197C8D1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version: 1.0.0</w:t>
            </w:r>
          </w:p>
          <w:p w14:paraId="5A3E512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title: Swagger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Petstore</w:t>
            </w:r>
            <w:proofErr w:type="spellEnd"/>
          </w:p>
          <w:p w14:paraId="23BC00D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termsOfService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 http://swagger.io/terms/</w:t>
            </w:r>
          </w:p>
          <w:p w14:paraId="7E77F58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contact:</w:t>
            </w:r>
          </w:p>
          <w:p w14:paraId="5B12AD8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email: apiteam@swagger.io</w:t>
            </w:r>
          </w:p>
          <w:p w14:paraId="7697251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license:</w:t>
            </w:r>
          </w:p>
          <w:p w14:paraId="1F76235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name: Apache 2.0</w:t>
            </w:r>
          </w:p>
          <w:p w14:paraId="1237A27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url: http://www.apache.org/licenses/LICENSE-2.0.html</w:t>
            </w:r>
          </w:p>
          <w:p w14:paraId="7B61915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# host: petstore.swagger.io</w:t>
            </w:r>
          </w:p>
          <w:p w14:paraId="6911A11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basePath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 /v2</w:t>
            </w:r>
          </w:p>
          <w:p w14:paraId="645D5A7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FA428A">
              <w:rPr>
                <w:i/>
                <w:sz w:val="20"/>
                <w:szCs w:val="20"/>
              </w:rPr>
              <w:t>tags</w:t>
            </w:r>
            <w:proofErr w:type="spellEnd"/>
            <w:r w:rsidRPr="00FA428A">
              <w:rPr>
                <w:i/>
                <w:sz w:val="20"/>
                <w:szCs w:val="20"/>
              </w:rPr>
              <w:t>:</w:t>
            </w:r>
          </w:p>
          <w:p w14:paraId="6C63D3F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- </w:t>
            </w:r>
            <w:proofErr w:type="spellStart"/>
            <w:r w:rsidRPr="00FA428A">
              <w:rPr>
                <w:i/>
                <w:sz w:val="20"/>
                <w:szCs w:val="20"/>
              </w:rPr>
              <w:t>name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</w:t>
            </w:r>
            <w:proofErr w:type="spellStart"/>
            <w:r w:rsidRPr="00FA428A">
              <w:rPr>
                <w:i/>
                <w:sz w:val="20"/>
                <w:szCs w:val="20"/>
              </w:rPr>
              <w:t>pet</w:t>
            </w:r>
            <w:proofErr w:type="spellEnd"/>
          </w:p>
          <w:p w14:paraId="4CC814B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</w:rPr>
              <w:t>description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Получение основной информации о животных, готовых к пристройству в добрые руки </w:t>
            </w:r>
          </w:p>
          <w:p w14:paraId="32D02DF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</w:rPr>
              <w:t>externalDocs</w:t>
            </w:r>
            <w:proofErr w:type="spellEnd"/>
            <w:r w:rsidRPr="00FA428A">
              <w:rPr>
                <w:i/>
                <w:sz w:val="20"/>
                <w:szCs w:val="20"/>
              </w:rPr>
              <w:t>:</w:t>
            </w:r>
          </w:p>
          <w:p w14:paraId="7780230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FA428A">
              <w:rPr>
                <w:i/>
                <w:sz w:val="20"/>
                <w:szCs w:val="20"/>
              </w:rPr>
              <w:t>description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Получение основной информации о животных, готовых к пристройству в добрые руки </w:t>
            </w:r>
          </w:p>
          <w:p w14:paraId="09CC127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</w:rPr>
              <w:t xml:space="preserve">    </w:t>
            </w:r>
            <w:r w:rsidRPr="00FA428A">
              <w:rPr>
                <w:i/>
                <w:sz w:val="20"/>
                <w:szCs w:val="20"/>
                <w:lang w:val="en-US"/>
              </w:rPr>
              <w:t>url: http://swagger.io</w:t>
            </w:r>
          </w:p>
          <w:p w14:paraId="74ED3A1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- name: store</w:t>
            </w:r>
          </w:p>
          <w:p w14:paraId="4BDB776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description: Access to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Petstore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 xml:space="preserve"> orders</w:t>
            </w:r>
          </w:p>
          <w:p w14:paraId="3D80707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- name: user</w:t>
            </w:r>
          </w:p>
          <w:p w14:paraId="0367CBC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description: Operations about user</w:t>
            </w:r>
          </w:p>
          <w:p w14:paraId="4001EB8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externalDocs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24B6AB5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description: Find out more about our store</w:t>
            </w:r>
          </w:p>
          <w:p w14:paraId="0ED8BD2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url: http://swagger.io</w:t>
            </w:r>
          </w:p>
          <w:p w14:paraId="2BDDDEC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# schemes:</w:t>
            </w:r>
          </w:p>
          <w:p w14:paraId="79B969E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# - http</w:t>
            </w:r>
          </w:p>
          <w:p w14:paraId="5921111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paths:</w:t>
            </w:r>
          </w:p>
          <w:p w14:paraId="649AA74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/pet:</w:t>
            </w:r>
          </w:p>
          <w:p w14:paraId="1C113B6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get:</w:t>
            </w:r>
          </w:p>
          <w:p w14:paraId="5C20664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tags:</w:t>
            </w:r>
          </w:p>
          <w:p w14:paraId="6200DB2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FA428A">
              <w:rPr>
                <w:i/>
                <w:sz w:val="20"/>
                <w:szCs w:val="20"/>
              </w:rPr>
              <w:t xml:space="preserve">- </w:t>
            </w:r>
            <w:proofErr w:type="spellStart"/>
            <w:r w:rsidRPr="00FA428A">
              <w:rPr>
                <w:i/>
                <w:sz w:val="20"/>
                <w:szCs w:val="20"/>
              </w:rPr>
              <w:t>pet</w:t>
            </w:r>
            <w:proofErr w:type="spellEnd"/>
          </w:p>
          <w:p w14:paraId="55E36E4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</w:rPr>
              <w:t>summary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Получение основной информации о животных, готовых к пристройству в добрые руки </w:t>
            </w:r>
          </w:p>
          <w:p w14:paraId="110BA71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r w:rsidRPr="00FA428A">
              <w:rPr>
                <w:i/>
                <w:sz w:val="20"/>
                <w:szCs w:val="20"/>
                <w:lang w:val="en-US"/>
              </w:rPr>
              <w:t xml:space="preserve">description: </w:t>
            </w:r>
            <w:r w:rsidRPr="00FA428A">
              <w:rPr>
                <w:i/>
                <w:sz w:val="20"/>
                <w:szCs w:val="20"/>
              </w:rPr>
              <w:t>Возвращает</w:t>
            </w:r>
            <w:r w:rsidRPr="00FA428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A428A">
              <w:rPr>
                <w:i/>
                <w:sz w:val="20"/>
                <w:szCs w:val="20"/>
              </w:rPr>
              <w:t>список</w:t>
            </w:r>
            <w:r w:rsidRPr="00FA428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A428A">
              <w:rPr>
                <w:i/>
                <w:sz w:val="20"/>
                <w:szCs w:val="20"/>
              </w:rPr>
              <w:t>животных</w:t>
            </w:r>
          </w:p>
          <w:p w14:paraId="0714ECE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operationId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findPets</w:t>
            </w:r>
            <w:proofErr w:type="spellEnd"/>
          </w:p>
          <w:p w14:paraId="48D1167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produces:</w:t>
            </w:r>
          </w:p>
          <w:p w14:paraId="18577DB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- application/json</w:t>
            </w:r>
          </w:p>
          <w:p w14:paraId="6F7EAEF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responses:</w:t>
            </w:r>
          </w:p>
          <w:p w14:paraId="6A0A4F1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200:</w:t>
            </w:r>
          </w:p>
          <w:p w14:paraId="2889ACE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description: successful operation</w:t>
            </w:r>
          </w:p>
          <w:p w14:paraId="44BA070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schema:</w:t>
            </w:r>
          </w:p>
          <w:p w14:paraId="2FADA3B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  type: array</w:t>
            </w:r>
          </w:p>
          <w:p w14:paraId="336D7D9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  items:</w:t>
            </w:r>
          </w:p>
          <w:p w14:paraId="0A77DDD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    $ref: '#/definitions/Pet'</w:t>
            </w:r>
          </w:p>
          <w:p w14:paraId="3386BF6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400:</w:t>
            </w:r>
          </w:p>
          <w:p w14:paraId="536A7A2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description: Invalid status value</w:t>
            </w:r>
          </w:p>
          <w:p w14:paraId="36DD4E4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security:</w:t>
            </w:r>
          </w:p>
          <w:p w14:paraId="6310323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-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petstore_auth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7F64161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- </w:t>
            </w:r>
            <w:proofErr w:type="spellStart"/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write:pets</w:t>
            </w:r>
            <w:proofErr w:type="spellEnd"/>
            <w:proofErr w:type="gramEnd"/>
          </w:p>
          <w:p w14:paraId="3DB0589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lastRenderedPageBreak/>
              <w:t xml:space="preserve">        - </w:t>
            </w:r>
            <w:proofErr w:type="spellStart"/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read:pets</w:t>
            </w:r>
            <w:proofErr w:type="spellEnd"/>
            <w:proofErr w:type="gramEnd"/>
          </w:p>
          <w:p w14:paraId="3143191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r w:rsidRPr="00FA428A">
              <w:rPr>
                <w:i/>
                <w:sz w:val="20"/>
                <w:szCs w:val="20"/>
              </w:rPr>
              <w:t>/</w:t>
            </w:r>
            <w:proofErr w:type="spellStart"/>
            <w:r w:rsidRPr="00FA428A">
              <w:rPr>
                <w:i/>
                <w:sz w:val="20"/>
                <w:szCs w:val="20"/>
              </w:rPr>
              <w:t>pet</w:t>
            </w:r>
            <w:proofErr w:type="spellEnd"/>
            <w:r w:rsidRPr="00FA428A">
              <w:rPr>
                <w:i/>
                <w:sz w:val="20"/>
                <w:szCs w:val="20"/>
              </w:rPr>
              <w:t>/{</w:t>
            </w:r>
            <w:proofErr w:type="spellStart"/>
            <w:r w:rsidRPr="00FA428A">
              <w:rPr>
                <w:i/>
                <w:sz w:val="20"/>
                <w:szCs w:val="20"/>
              </w:rPr>
              <w:t>petId</w:t>
            </w:r>
            <w:proofErr w:type="spellEnd"/>
            <w:r w:rsidRPr="00FA428A">
              <w:rPr>
                <w:i/>
                <w:sz w:val="20"/>
                <w:szCs w:val="20"/>
              </w:rPr>
              <w:t>}:</w:t>
            </w:r>
          </w:p>
          <w:p w14:paraId="7626030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FA428A">
              <w:rPr>
                <w:i/>
                <w:sz w:val="20"/>
                <w:szCs w:val="20"/>
              </w:rPr>
              <w:t>get</w:t>
            </w:r>
            <w:proofErr w:type="spellEnd"/>
            <w:r w:rsidRPr="00FA428A">
              <w:rPr>
                <w:i/>
                <w:sz w:val="20"/>
                <w:szCs w:val="20"/>
              </w:rPr>
              <w:t>:</w:t>
            </w:r>
          </w:p>
          <w:p w14:paraId="2B4E4F6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</w:rPr>
              <w:t>tags</w:t>
            </w:r>
            <w:proofErr w:type="spellEnd"/>
            <w:r w:rsidRPr="00FA428A">
              <w:rPr>
                <w:i/>
                <w:sz w:val="20"/>
                <w:szCs w:val="20"/>
              </w:rPr>
              <w:t>:</w:t>
            </w:r>
          </w:p>
          <w:p w14:paraId="7648D6A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- </w:t>
            </w:r>
            <w:proofErr w:type="spellStart"/>
            <w:r w:rsidRPr="00FA428A">
              <w:rPr>
                <w:i/>
                <w:sz w:val="20"/>
                <w:szCs w:val="20"/>
              </w:rPr>
              <w:t>pet</w:t>
            </w:r>
            <w:proofErr w:type="spellEnd"/>
          </w:p>
          <w:p w14:paraId="635F429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</w:rPr>
              <w:t>summary</w:t>
            </w:r>
            <w:proofErr w:type="spellEnd"/>
            <w:proofErr w:type="gramStart"/>
            <w:r w:rsidRPr="00FA428A">
              <w:rPr>
                <w:i/>
                <w:sz w:val="20"/>
                <w:szCs w:val="20"/>
              </w:rPr>
              <w:t>: Получить</w:t>
            </w:r>
            <w:proofErr w:type="gramEnd"/>
            <w:r w:rsidRPr="00FA428A">
              <w:rPr>
                <w:i/>
                <w:sz w:val="20"/>
                <w:szCs w:val="20"/>
              </w:rPr>
              <w:t xml:space="preserve"> конкретного питомца (по </w:t>
            </w:r>
            <w:proofErr w:type="spellStart"/>
            <w:r w:rsidRPr="00FA428A">
              <w:rPr>
                <w:i/>
                <w:sz w:val="20"/>
                <w:szCs w:val="20"/>
              </w:rPr>
              <w:t>id</w:t>
            </w:r>
            <w:proofErr w:type="spellEnd"/>
            <w:r w:rsidRPr="00FA428A">
              <w:rPr>
                <w:i/>
                <w:sz w:val="20"/>
                <w:szCs w:val="20"/>
              </w:rPr>
              <w:t>, номеру карточки и т.п)</w:t>
            </w:r>
          </w:p>
          <w:p w14:paraId="5889B19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</w:rPr>
              <w:t>description</w:t>
            </w:r>
            <w:proofErr w:type="spellEnd"/>
            <w:proofErr w:type="gramStart"/>
            <w:r w:rsidRPr="00FA428A">
              <w:rPr>
                <w:i/>
                <w:sz w:val="20"/>
                <w:szCs w:val="20"/>
              </w:rPr>
              <w:t>: Возвращает</w:t>
            </w:r>
            <w:proofErr w:type="gramEnd"/>
            <w:r w:rsidRPr="00FA428A">
              <w:rPr>
                <w:i/>
                <w:sz w:val="20"/>
                <w:szCs w:val="20"/>
              </w:rPr>
              <w:t xml:space="preserve"> одного питомца</w:t>
            </w:r>
          </w:p>
          <w:p w14:paraId="356E731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</w:rPr>
              <w:t>operationId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</w:t>
            </w:r>
            <w:proofErr w:type="spellStart"/>
            <w:r w:rsidRPr="00FA428A">
              <w:rPr>
                <w:i/>
                <w:sz w:val="20"/>
                <w:szCs w:val="20"/>
              </w:rPr>
              <w:t>getPetById</w:t>
            </w:r>
            <w:proofErr w:type="spellEnd"/>
          </w:p>
          <w:p w14:paraId="69427B5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</w:rPr>
              <w:t xml:space="preserve">      </w:t>
            </w:r>
            <w:r w:rsidRPr="00FA428A">
              <w:rPr>
                <w:i/>
                <w:sz w:val="20"/>
                <w:szCs w:val="20"/>
                <w:lang w:val="en-US"/>
              </w:rPr>
              <w:t>produces:</w:t>
            </w:r>
          </w:p>
          <w:p w14:paraId="3682C31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- application/json</w:t>
            </w:r>
          </w:p>
          <w:p w14:paraId="51827D2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parameters:</w:t>
            </w:r>
          </w:p>
          <w:p w14:paraId="1608256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- name: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petId</w:t>
            </w:r>
            <w:proofErr w:type="spellEnd"/>
          </w:p>
          <w:p w14:paraId="51907B6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in: path</w:t>
            </w:r>
          </w:p>
          <w:p w14:paraId="2EDBBA3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description: ID of pet to return</w:t>
            </w:r>
          </w:p>
          <w:p w14:paraId="3E84DED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required: true</w:t>
            </w:r>
          </w:p>
          <w:p w14:paraId="0A6519A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6394C1D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responses:</w:t>
            </w:r>
          </w:p>
          <w:p w14:paraId="5CDDA0E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200:</w:t>
            </w:r>
          </w:p>
          <w:p w14:paraId="3D72E6E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description: successful operation</w:t>
            </w:r>
          </w:p>
          <w:p w14:paraId="7C10369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schema:</w:t>
            </w:r>
          </w:p>
          <w:p w14:paraId="150ABAB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  $ref: '#/definitions/Pet'</w:t>
            </w:r>
          </w:p>
          <w:p w14:paraId="57AA989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400:</w:t>
            </w:r>
          </w:p>
          <w:p w14:paraId="46AC879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description: Invalid ID supplied</w:t>
            </w:r>
          </w:p>
          <w:p w14:paraId="63DB52B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404:</w:t>
            </w:r>
          </w:p>
          <w:p w14:paraId="70006D7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description: Pet not found</w:t>
            </w:r>
          </w:p>
          <w:p w14:paraId="5B75A47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security:</w:t>
            </w:r>
          </w:p>
          <w:p w14:paraId="4B3412E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-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api_key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 []</w:t>
            </w:r>
          </w:p>
          <w:p w14:paraId="27C6B47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securityDefinitions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0D05ECB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petstore_auth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3756AD6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oauth2</w:t>
            </w:r>
          </w:p>
          <w:p w14:paraId="134807F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authorizationUrl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 http://petstore.swagger.io/oauth/dialog</w:t>
            </w:r>
          </w:p>
          <w:p w14:paraId="4D67432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flow: implicit</w:t>
            </w:r>
          </w:p>
          <w:p w14:paraId="0D87617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scopes:</w:t>
            </w:r>
          </w:p>
          <w:p w14:paraId="1DB3049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write:pets</w:t>
            </w:r>
            <w:proofErr w:type="spellEnd"/>
            <w:proofErr w:type="gramEnd"/>
            <w:r w:rsidRPr="00FA428A">
              <w:rPr>
                <w:i/>
                <w:sz w:val="20"/>
                <w:szCs w:val="20"/>
                <w:lang w:val="en-US"/>
              </w:rPr>
              <w:t>: modify pets in your account</w:t>
            </w:r>
          </w:p>
          <w:p w14:paraId="77C335E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FA428A">
              <w:rPr>
                <w:i/>
                <w:sz w:val="20"/>
                <w:szCs w:val="20"/>
                <w:lang w:val="en-US"/>
              </w:rPr>
              <w:t>read:pets</w:t>
            </w:r>
            <w:proofErr w:type="spellEnd"/>
            <w:proofErr w:type="gramEnd"/>
            <w:r w:rsidRPr="00FA428A">
              <w:rPr>
                <w:i/>
                <w:sz w:val="20"/>
                <w:szCs w:val="20"/>
                <w:lang w:val="en-US"/>
              </w:rPr>
              <w:t>: read your pets</w:t>
            </w:r>
          </w:p>
          <w:p w14:paraId="16F8734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api_key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546A5A4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apiKey</w:t>
            </w:r>
            <w:proofErr w:type="spellEnd"/>
          </w:p>
          <w:p w14:paraId="0F15610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name: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api_key</w:t>
            </w:r>
            <w:proofErr w:type="spellEnd"/>
          </w:p>
          <w:p w14:paraId="4239301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in: header</w:t>
            </w:r>
          </w:p>
          <w:p w14:paraId="26F6288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definitions:</w:t>
            </w:r>
          </w:p>
          <w:p w14:paraId="4C7CFAB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Category:</w:t>
            </w:r>
          </w:p>
          <w:p w14:paraId="71ABF3A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object</w:t>
            </w:r>
          </w:p>
          <w:p w14:paraId="6CAE78E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properties:</w:t>
            </w:r>
          </w:p>
          <w:p w14:paraId="7C61E54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id:</w:t>
            </w:r>
          </w:p>
          <w:p w14:paraId="52A6A6A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integer</w:t>
            </w:r>
          </w:p>
          <w:p w14:paraId="5E53E28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format: int64</w:t>
            </w:r>
          </w:p>
          <w:p w14:paraId="5326460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</w:t>
            </w:r>
          </w:p>
          <w:p w14:paraId="7E599DC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4F08068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xml:</w:t>
            </w:r>
          </w:p>
          <w:p w14:paraId="01EF84D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 Category</w:t>
            </w:r>
          </w:p>
          <w:p w14:paraId="5CC737F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Shelter:</w:t>
            </w:r>
          </w:p>
          <w:p w14:paraId="61BAEA1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object</w:t>
            </w:r>
          </w:p>
          <w:p w14:paraId="5AB3E37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properties:</w:t>
            </w:r>
          </w:p>
          <w:p w14:paraId="4229A43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id:</w:t>
            </w:r>
          </w:p>
          <w:p w14:paraId="528DD25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integer</w:t>
            </w:r>
          </w:p>
          <w:p w14:paraId="25CAE67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format: int64</w:t>
            </w:r>
          </w:p>
          <w:p w14:paraId="73F91A8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</w:t>
            </w:r>
          </w:p>
          <w:p w14:paraId="367CAEE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684F7EF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operating_organization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4CC6541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6F9412E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address:</w:t>
            </w:r>
          </w:p>
          <w:p w14:paraId="1EA6E68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03E6165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phone:</w:t>
            </w:r>
          </w:p>
          <w:p w14:paraId="2CF2FC6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lastRenderedPageBreak/>
              <w:t xml:space="preserve">        type: string</w:t>
            </w:r>
          </w:p>
          <w:p w14:paraId="00C94F7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xml:</w:t>
            </w:r>
          </w:p>
          <w:p w14:paraId="45F93DA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 Tag</w:t>
            </w:r>
          </w:p>
          <w:p w14:paraId="05BDF6F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Pet:</w:t>
            </w:r>
          </w:p>
          <w:p w14:paraId="63B8773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object</w:t>
            </w:r>
          </w:p>
          <w:p w14:paraId="36C23AC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required:</w:t>
            </w:r>
          </w:p>
          <w:p w14:paraId="54555D7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- name</w:t>
            </w:r>
          </w:p>
          <w:p w14:paraId="69EFD6D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- description</w:t>
            </w:r>
          </w:p>
          <w:p w14:paraId="3112589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-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photoUrls</w:t>
            </w:r>
            <w:proofErr w:type="spellEnd"/>
          </w:p>
          <w:p w14:paraId="27DE5CB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properties:</w:t>
            </w:r>
          </w:p>
          <w:p w14:paraId="1896F47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id:</w:t>
            </w:r>
          </w:p>
          <w:p w14:paraId="722CCD2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integer</w:t>
            </w:r>
          </w:p>
          <w:p w14:paraId="3BC7F25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format: int64</w:t>
            </w:r>
          </w:p>
          <w:p w14:paraId="00A7E57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category:</w:t>
            </w:r>
          </w:p>
          <w:p w14:paraId="441AF07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$ref: '#/definitions/Category'</w:t>
            </w:r>
          </w:p>
          <w:p w14:paraId="588867E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</w:t>
            </w:r>
          </w:p>
          <w:p w14:paraId="0406668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0498149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example: doggie</w:t>
            </w:r>
          </w:p>
          <w:p w14:paraId="595A027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description:</w:t>
            </w:r>
          </w:p>
          <w:p w14:paraId="6D1DC93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2ABCA34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example: about a pet</w:t>
            </w:r>
          </w:p>
          <w:p w14:paraId="21D107C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sex:</w:t>
            </w:r>
          </w:p>
          <w:p w14:paraId="6B252CF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0C3B1CB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example: female</w:t>
            </w:r>
          </w:p>
          <w:p w14:paraId="52C913E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age:</w:t>
            </w:r>
          </w:p>
          <w:p w14:paraId="070DA86A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integer</w:t>
            </w:r>
          </w:p>
          <w:p w14:paraId="3202AB0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example: 3</w:t>
            </w:r>
          </w:p>
          <w:p w14:paraId="2B67C7B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weight:</w:t>
            </w:r>
          </w:p>
          <w:p w14:paraId="47659CB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2039B4C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example: 13.4</w:t>
            </w:r>
          </w:p>
          <w:p w14:paraId="60DA0FA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photoUrls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2896C10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array</w:t>
            </w:r>
          </w:p>
          <w:p w14:paraId="3A77D0B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xml:</w:t>
            </w:r>
          </w:p>
          <w:p w14:paraId="218F6FB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name: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photoUrl</w:t>
            </w:r>
            <w:proofErr w:type="spellEnd"/>
          </w:p>
          <w:p w14:paraId="16BCF0B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wrapped: true</w:t>
            </w:r>
          </w:p>
          <w:p w14:paraId="696C137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items:</w:t>
            </w:r>
          </w:p>
          <w:p w14:paraId="7232CA4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type: string</w:t>
            </w:r>
          </w:p>
          <w:p w14:paraId="218661F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shelter:</w:t>
            </w:r>
          </w:p>
          <w:p w14:paraId="3B69948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array</w:t>
            </w:r>
          </w:p>
          <w:p w14:paraId="5C74D22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xml:</w:t>
            </w:r>
          </w:p>
          <w:p w14:paraId="08AF998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name: tag</w:t>
            </w:r>
          </w:p>
          <w:p w14:paraId="53A0DA8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wrapped: true</w:t>
            </w:r>
          </w:p>
          <w:p w14:paraId="5CED5A9E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items:</w:t>
            </w:r>
          </w:p>
          <w:p w14:paraId="18BA41D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  $ref: '#/definitions/Shelter'</w:t>
            </w:r>
          </w:p>
          <w:p w14:paraId="3C7D3BF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status:</w:t>
            </w:r>
          </w:p>
          <w:p w14:paraId="2B72183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A428A">
              <w:rPr>
                <w:i/>
                <w:sz w:val="20"/>
                <w:szCs w:val="20"/>
              </w:rPr>
              <w:t>type</w:t>
            </w:r>
            <w:proofErr w:type="spellEnd"/>
            <w:r w:rsidRPr="00FA428A">
              <w:rPr>
                <w:i/>
                <w:sz w:val="20"/>
                <w:szCs w:val="20"/>
              </w:rPr>
              <w:t xml:space="preserve">: </w:t>
            </w:r>
            <w:proofErr w:type="spellStart"/>
            <w:r w:rsidRPr="00FA428A">
              <w:rPr>
                <w:i/>
                <w:sz w:val="20"/>
                <w:szCs w:val="20"/>
              </w:rPr>
              <w:t>string</w:t>
            </w:r>
            <w:proofErr w:type="spellEnd"/>
          </w:p>
          <w:p w14:paraId="5317091C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</w:rPr>
              <w:t xml:space="preserve">        </w:t>
            </w:r>
            <w:r w:rsidRPr="00FA428A">
              <w:rPr>
                <w:i/>
                <w:sz w:val="20"/>
                <w:szCs w:val="20"/>
                <w:lang w:val="en-US"/>
              </w:rPr>
              <w:t>description: pet status in the shelter</w:t>
            </w:r>
          </w:p>
          <w:p w14:paraId="35C553E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enum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6E31CCB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- available</w:t>
            </w:r>
          </w:p>
          <w:p w14:paraId="078780F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- pending</w:t>
            </w:r>
          </w:p>
          <w:p w14:paraId="746B6090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- sold</w:t>
            </w:r>
          </w:p>
          <w:p w14:paraId="5664768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xml:</w:t>
            </w:r>
          </w:p>
          <w:p w14:paraId="67245A48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name: Pet</w:t>
            </w:r>
          </w:p>
          <w:p w14:paraId="78A8674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ApiResponse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6F8FEB6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type: object</w:t>
            </w:r>
          </w:p>
          <w:p w14:paraId="7F47E1E7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properties:</w:t>
            </w:r>
          </w:p>
          <w:p w14:paraId="03B2605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code:</w:t>
            </w:r>
          </w:p>
          <w:p w14:paraId="6D27BCF4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integer</w:t>
            </w:r>
          </w:p>
          <w:p w14:paraId="2888CF6F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format: int32</w:t>
            </w:r>
          </w:p>
          <w:p w14:paraId="238A934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type:</w:t>
            </w:r>
          </w:p>
          <w:p w14:paraId="1641600B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650E3786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message:</w:t>
            </w:r>
          </w:p>
          <w:p w14:paraId="6D74EBFD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      type: string</w:t>
            </w:r>
          </w:p>
          <w:p w14:paraId="398E40B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lastRenderedPageBreak/>
              <w:t>externalDocs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</w:t>
            </w:r>
          </w:p>
          <w:p w14:paraId="2155BDC5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description: Find out more about Swagger</w:t>
            </w:r>
          </w:p>
          <w:p w14:paraId="715DE9C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 xml:space="preserve">  url: http://swagger.io</w:t>
            </w:r>
          </w:p>
          <w:p w14:paraId="3ADDA459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# Added by API Auto Mocking Plugin</w:t>
            </w:r>
          </w:p>
          <w:p w14:paraId="63F6C152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A428A">
              <w:rPr>
                <w:i/>
                <w:sz w:val="20"/>
                <w:szCs w:val="20"/>
                <w:lang w:val="en-US"/>
              </w:rPr>
              <w:t>host: virtserver.swaggerhub.com</w:t>
            </w:r>
          </w:p>
          <w:p w14:paraId="0C63629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FA428A">
              <w:rPr>
                <w:i/>
                <w:sz w:val="20"/>
                <w:szCs w:val="20"/>
                <w:lang w:val="en-US"/>
              </w:rPr>
              <w:t>basePath</w:t>
            </w:r>
            <w:proofErr w:type="spellEnd"/>
            <w:r w:rsidRPr="00FA428A">
              <w:rPr>
                <w:i/>
                <w:sz w:val="20"/>
                <w:szCs w:val="20"/>
                <w:lang w:val="en-US"/>
              </w:rPr>
              <w:t>: /KYRC-RYBLYA/MOSPET/1.0.0</w:t>
            </w:r>
          </w:p>
          <w:p w14:paraId="5BC95793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FA428A">
              <w:rPr>
                <w:i/>
                <w:sz w:val="20"/>
                <w:szCs w:val="20"/>
              </w:rPr>
              <w:t>schemes</w:t>
            </w:r>
            <w:proofErr w:type="spellEnd"/>
            <w:r w:rsidRPr="00FA428A">
              <w:rPr>
                <w:i/>
                <w:sz w:val="20"/>
                <w:szCs w:val="20"/>
              </w:rPr>
              <w:t>:</w:t>
            </w:r>
          </w:p>
          <w:p w14:paraId="563188C1" w14:textId="77777777" w:rsidR="00FA428A" w:rsidRPr="00FA428A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- </w:t>
            </w:r>
            <w:proofErr w:type="spellStart"/>
            <w:r w:rsidRPr="00FA428A">
              <w:rPr>
                <w:i/>
                <w:sz w:val="20"/>
                <w:szCs w:val="20"/>
              </w:rPr>
              <w:t>https</w:t>
            </w:r>
            <w:proofErr w:type="spellEnd"/>
          </w:p>
          <w:p w14:paraId="32D0033B" w14:textId="45583299" w:rsidR="00FA428A" w:rsidRPr="007F198B" w:rsidRDefault="00FA428A" w:rsidP="00FA428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FA428A">
              <w:rPr>
                <w:i/>
                <w:sz w:val="20"/>
                <w:szCs w:val="20"/>
              </w:rPr>
              <w:t xml:space="preserve"> - </w:t>
            </w:r>
            <w:proofErr w:type="spellStart"/>
            <w:r w:rsidRPr="00FA428A">
              <w:rPr>
                <w:i/>
                <w:sz w:val="20"/>
                <w:szCs w:val="20"/>
              </w:rPr>
              <w:t>http</w:t>
            </w:r>
            <w:proofErr w:type="spellEnd"/>
          </w:p>
        </w:tc>
      </w:tr>
      <w:bookmarkEnd w:id="6"/>
    </w:tbl>
    <w:p w14:paraId="5EE4B5CF" w14:textId="6399F34B" w:rsidR="00BE516E" w:rsidRPr="006B14DF" w:rsidRDefault="00BE516E" w:rsidP="00BE516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sectPr w:rsidR="00BE516E" w:rsidRPr="006B14DF" w:rsidSect="007C3776"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4D36" w16cex:dateUtc="2020-10-13T12:58:00Z"/>
  <w16cex:commentExtensible w16cex:durableId="23304D29" w16cex:dateUtc="2020-10-13T12:58:00Z"/>
  <w16cex:commentExtensible w16cex:durableId="23304D42" w16cex:dateUtc="2020-10-13T12:58:00Z"/>
  <w16cex:commentExtensible w16cex:durableId="23304D50" w16cex:dateUtc="2020-10-13T12:59:00Z"/>
  <w16cex:commentExtensible w16cex:durableId="23304D7C" w16cex:dateUtc="2020-10-13T12:59:00Z"/>
  <w16cex:commentExtensible w16cex:durableId="23304DA3" w16cex:dateUtc="2020-10-13T13:00:00Z"/>
  <w16cex:commentExtensible w16cex:durableId="23304DCA" w16cex:dateUtc="2020-10-13T13:01:00Z"/>
  <w16cex:commentExtensible w16cex:durableId="23304DFC" w16cex:dateUtc="2020-10-13T13:02:00Z"/>
  <w16cex:commentExtensible w16cex:durableId="23304EBB" w16cex:dateUtc="2020-10-13T13:05:00Z"/>
  <w16cex:commentExtensible w16cex:durableId="23304E13" w16cex:dateUtc="2020-10-13T13:01:00Z"/>
  <w16cex:commentExtensible w16cex:durableId="23304EAE" w16cex:dateUtc="2020-10-13T13:05:00Z"/>
  <w16cex:commentExtensible w16cex:durableId="23304EA9" w16cex:dateUtc="2020-10-13T13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22D6" w14:textId="77777777" w:rsidR="00D45EE1" w:rsidRDefault="00D45EE1" w:rsidP="002F27E2">
      <w:r>
        <w:separator/>
      </w:r>
    </w:p>
    <w:p w14:paraId="506D1EEB" w14:textId="77777777" w:rsidR="00D45EE1" w:rsidRDefault="00D45EE1"/>
    <w:p w14:paraId="0547F989" w14:textId="77777777" w:rsidR="00D45EE1" w:rsidRDefault="00D45EE1"/>
    <w:p w14:paraId="353CC048" w14:textId="77777777" w:rsidR="00D45EE1" w:rsidRDefault="00D45EE1"/>
    <w:p w14:paraId="76A956E1" w14:textId="77777777" w:rsidR="00D45EE1" w:rsidRDefault="00D45EE1"/>
    <w:p w14:paraId="5976F5F0" w14:textId="77777777" w:rsidR="00D45EE1" w:rsidRDefault="00D45EE1"/>
  </w:endnote>
  <w:endnote w:type="continuationSeparator" w:id="0">
    <w:p w14:paraId="1BA073F8" w14:textId="77777777" w:rsidR="00D45EE1" w:rsidRDefault="00D45EE1" w:rsidP="002F27E2">
      <w:r>
        <w:continuationSeparator/>
      </w:r>
    </w:p>
    <w:p w14:paraId="758DBB32" w14:textId="77777777" w:rsidR="00D45EE1" w:rsidRDefault="00D45EE1"/>
    <w:p w14:paraId="59535FA7" w14:textId="77777777" w:rsidR="00D45EE1" w:rsidRDefault="00D45EE1"/>
    <w:p w14:paraId="6E89787C" w14:textId="77777777" w:rsidR="00D45EE1" w:rsidRDefault="00D45EE1"/>
    <w:p w14:paraId="2AE01FB0" w14:textId="77777777" w:rsidR="00D45EE1" w:rsidRDefault="00D45EE1"/>
    <w:p w14:paraId="732C797A" w14:textId="77777777" w:rsidR="00D45EE1" w:rsidRDefault="00D45EE1"/>
  </w:endnote>
  <w:endnote w:type="continuationNotice" w:id="1">
    <w:p w14:paraId="23403D15" w14:textId="77777777" w:rsidR="00D45EE1" w:rsidRDefault="00D45E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Peterburg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9A59" w14:textId="06884A7B" w:rsidR="003E2CBF" w:rsidRDefault="003E2CBF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6C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EA0B" w14:textId="77777777" w:rsidR="00D45EE1" w:rsidRDefault="00D45EE1" w:rsidP="002F27E2">
      <w:r>
        <w:separator/>
      </w:r>
    </w:p>
    <w:p w14:paraId="3CCF771F" w14:textId="77777777" w:rsidR="00D45EE1" w:rsidRDefault="00D45EE1"/>
    <w:p w14:paraId="7E19B2E7" w14:textId="77777777" w:rsidR="00D45EE1" w:rsidRDefault="00D45EE1"/>
    <w:p w14:paraId="3AF15588" w14:textId="77777777" w:rsidR="00D45EE1" w:rsidRDefault="00D45EE1"/>
    <w:p w14:paraId="576B27EF" w14:textId="77777777" w:rsidR="00D45EE1" w:rsidRDefault="00D45EE1"/>
    <w:p w14:paraId="44E7DA62" w14:textId="77777777" w:rsidR="00D45EE1" w:rsidRDefault="00D45EE1"/>
  </w:footnote>
  <w:footnote w:type="continuationSeparator" w:id="0">
    <w:p w14:paraId="77C3E076" w14:textId="77777777" w:rsidR="00D45EE1" w:rsidRDefault="00D45EE1" w:rsidP="002F27E2">
      <w:r>
        <w:continuationSeparator/>
      </w:r>
    </w:p>
    <w:p w14:paraId="3086F4B2" w14:textId="77777777" w:rsidR="00D45EE1" w:rsidRDefault="00D45EE1"/>
    <w:p w14:paraId="446624CF" w14:textId="77777777" w:rsidR="00D45EE1" w:rsidRDefault="00D45EE1"/>
    <w:p w14:paraId="1D9EF25E" w14:textId="77777777" w:rsidR="00D45EE1" w:rsidRDefault="00D45EE1"/>
    <w:p w14:paraId="75C4B977" w14:textId="77777777" w:rsidR="00D45EE1" w:rsidRDefault="00D45EE1"/>
    <w:p w14:paraId="170C08B6" w14:textId="77777777" w:rsidR="00D45EE1" w:rsidRDefault="00D45EE1"/>
  </w:footnote>
  <w:footnote w:type="continuationNotice" w:id="1">
    <w:p w14:paraId="5D7A2D8A" w14:textId="77777777" w:rsidR="00D45EE1" w:rsidRDefault="00D45E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3E2CBF" w:rsidRPr="00F62E6D" w14:paraId="6F7D3A78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14:paraId="2C25CB1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14:paraId="40ECE96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14:paraId="5BC2E929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14:paraId="5F77B47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14:paraId="0E523822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14:paraId="0340251B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</w:t>
          </w:r>
          <w:proofErr w:type="gramStart"/>
          <w:r w:rsidRPr="00FE08F0">
            <w:rPr>
              <w:b/>
              <w:sz w:val="36"/>
              <w:szCs w:val="36"/>
            </w:rPr>
            <w:t>01.М</w:t>
          </w:r>
          <w:proofErr w:type="gramEnd"/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4EDC2B7D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3E2CBF" w:rsidRPr="00F62E6D" w14:paraId="0409814A" w14:textId="77777777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14:paraId="3238F93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14:paraId="4EBCA058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14:paraId="35603E1D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14:paraId="483BB8D3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14:paraId="362E4BC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291DAB98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724CB6B0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3E2CBF" w:rsidRPr="00F62E6D" w14:paraId="05300113" w14:textId="77777777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14:paraId="7BB1B764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14:paraId="6BD56A6A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14:paraId="756064B5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14:paraId="0E046BDE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14:paraId="5AAADDB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6808ACEA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2FDE7B61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3E2CBF" w:rsidRPr="00F62E6D" w14:paraId="61BC1643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14:paraId="1DA5D84C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14:paraId="7E679D65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14:paraId="680E17F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14:paraId="7FBA2456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14:paraId="2310EDA2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14:paraId="5B791307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4EDBCFB4" w14:textId="77777777" w:rsidR="003E2CBF" w:rsidRPr="00F62E6D" w:rsidRDefault="003E2CB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14:paraId="07AEFB6F" w14:textId="77777777" w:rsidR="003E2CBF" w:rsidRDefault="003E2CB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B2AD6" wp14:editId="2996FB9B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F3510" w14:textId="77777777" w:rsidR="003E2CBF" w:rsidRPr="002B5D6A" w:rsidRDefault="003E2CBF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79044" w14:textId="77777777" w:rsidR="003E2CBF" w:rsidRPr="002B5D6A" w:rsidRDefault="003E2CBF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A0415A" w14:textId="77777777" w:rsidR="003E2CBF" w:rsidRPr="002B5D6A" w:rsidRDefault="003E2CBF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AB2AD6" id="Group 45" o:spid="_x0000_s1026" style="position:absolute;left:0;text-align:left;margin-left:19.55pt;margin-top:12.9pt;width:558.4pt;height:813.7pt;z-index:251658240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">
              <v:rect id="Rectangle 4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47" o:spid="_x0000_s1028" style="position:absolute;left:454;top:11737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203F3510" w14:textId="77777777" w:rsidR="003E2CBF" w:rsidRPr="002B5D6A" w:rsidRDefault="003E2CBF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0" o:spid="_x0000_s1031" style="position:absolute;left:4941;top:6894;width:680;height:4821" coordorigin="4941,6894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51" o:spid="_x0000_s1032" style="position:absolute;left:4941;top:6894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52" o:spid="_x0000_s1033" style="position:absolute;left:3686;top:7003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53" o:spid="_x0000_s1034" style="position:absolute;left:3686;top:7003;width:680;height:4821" coordorigin="3686,7003" coordsize="680,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54" o:spid="_x0000_s1035" style="position:absolute;left:3686;top:7005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          <v:line id="Line 55" o:spid="_x0000_s1036" style="position:absolute;visibility:visible;mso-wrap-style:square" from="3970,7003" to="3970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</v:group>
                        <v:line id="Line 56" o:spid="_x0000_s1037" style="position:absolute;visibility:visible;mso-wrap-style:square" from="3686,8432" to="4366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/v:group>
                      <v:line id="Line 57" o:spid="_x0000_s1038" style="position:absolute;visibility:visible;mso-wrap-style:square" from="3686,10416" to="4366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37B79044" w14:textId="77777777" w:rsidR="003E2CBF" w:rsidRPr="002B5D6A" w:rsidRDefault="003E2CBF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" filled="f" stroked="f">
                    <v:textbox style="layout-flow:vertical;mso-layout-flow-alt:bottom-to-top" inset="0,0,0,0">
                      <w:txbxContent>
                        <w:p w14:paraId="11A0415A" w14:textId="77777777" w:rsidR="003E2CBF" w:rsidRPr="002B5D6A" w:rsidRDefault="003E2CBF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 w15:restartNumberingAfterBreak="0">
    <w:nsid w:val="01455A4D"/>
    <w:multiLevelType w:val="hybridMultilevel"/>
    <w:tmpl w:val="EF68FE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0F641F69"/>
    <w:multiLevelType w:val="hybridMultilevel"/>
    <w:tmpl w:val="893C41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0245885"/>
    <w:multiLevelType w:val="hybridMultilevel"/>
    <w:tmpl w:val="439E6452"/>
    <w:lvl w:ilvl="0" w:tplc="CC0EE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1CAB015F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1F11"/>
    <w:multiLevelType w:val="hybridMultilevel"/>
    <w:tmpl w:val="0498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363"/>
    <w:multiLevelType w:val="hybridMultilevel"/>
    <w:tmpl w:val="3EDE5A0A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4555C"/>
    <w:multiLevelType w:val="hybridMultilevel"/>
    <w:tmpl w:val="F4E0CF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4A0DC5"/>
    <w:multiLevelType w:val="hybridMultilevel"/>
    <w:tmpl w:val="CAC8F9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8E3981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55AFA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E140849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8573E"/>
    <w:multiLevelType w:val="hybridMultilevel"/>
    <w:tmpl w:val="42F8AC3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365"/>
    <w:multiLevelType w:val="hybridMultilevel"/>
    <w:tmpl w:val="BE7AB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3646B6"/>
    <w:multiLevelType w:val="hybridMultilevel"/>
    <w:tmpl w:val="02A61612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20532"/>
    <w:multiLevelType w:val="hybridMultilevel"/>
    <w:tmpl w:val="1CE26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00301E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80D4115"/>
    <w:multiLevelType w:val="multilevel"/>
    <w:tmpl w:val="5358B3AA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  <w:b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 w15:restartNumberingAfterBreak="0">
    <w:nsid w:val="5A9556CB"/>
    <w:multiLevelType w:val="multilevel"/>
    <w:tmpl w:val="BBD0B4CE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985" w:firstLine="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E08170A"/>
    <w:multiLevelType w:val="hybridMultilevel"/>
    <w:tmpl w:val="2B34EDB0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97355"/>
    <w:multiLevelType w:val="hybridMultilevel"/>
    <w:tmpl w:val="B5D42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30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FFF49A5"/>
    <w:multiLevelType w:val="hybridMultilevel"/>
    <w:tmpl w:val="7AA4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E31DE"/>
    <w:multiLevelType w:val="hybridMultilevel"/>
    <w:tmpl w:val="AAA897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4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910206B"/>
    <w:multiLevelType w:val="hybridMultilevel"/>
    <w:tmpl w:val="ADFAE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37" w15:restartNumberingAfterBreak="0">
    <w:nsid w:val="7DB97FF6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26"/>
  </w:num>
  <w:num w:numId="4">
    <w:abstractNumId w:val="2"/>
  </w:num>
  <w:num w:numId="5">
    <w:abstractNumId w:val="0"/>
  </w:num>
  <w:num w:numId="6">
    <w:abstractNumId w:val="24"/>
  </w:num>
  <w:num w:numId="7">
    <w:abstractNumId w:val="6"/>
  </w:num>
  <w:num w:numId="8">
    <w:abstractNumId w:val="8"/>
  </w:num>
  <w:num w:numId="9">
    <w:abstractNumId w:val="16"/>
  </w:num>
  <w:num w:numId="10">
    <w:abstractNumId w:val="33"/>
  </w:num>
  <w:num w:numId="11">
    <w:abstractNumId w:val="29"/>
  </w:num>
  <w:num w:numId="12">
    <w:abstractNumId w:val="17"/>
  </w:num>
  <w:num w:numId="13">
    <w:abstractNumId w:val="25"/>
  </w:num>
  <w:num w:numId="14">
    <w:abstractNumId w:val="36"/>
  </w:num>
  <w:num w:numId="15">
    <w:abstractNumId w:val="7"/>
  </w:num>
  <w:num w:numId="16">
    <w:abstractNumId w:val="22"/>
  </w:num>
  <w:num w:numId="17">
    <w:abstractNumId w:val="20"/>
  </w:num>
  <w:num w:numId="18">
    <w:abstractNumId w:val="1"/>
  </w:num>
  <w:num w:numId="19">
    <w:abstractNumId w:val="12"/>
  </w:num>
  <w:num w:numId="20">
    <w:abstractNumId w:val="3"/>
  </w:num>
  <w:num w:numId="21">
    <w:abstractNumId w:val="26"/>
  </w:num>
  <w:num w:numId="22">
    <w:abstractNumId w:val="32"/>
  </w:num>
  <w:num w:numId="23">
    <w:abstractNumId w:val="35"/>
  </w:num>
  <w:num w:numId="24">
    <w:abstractNumId w:val="13"/>
  </w:num>
  <w:num w:numId="25">
    <w:abstractNumId w:val="26"/>
  </w:num>
  <w:num w:numId="26">
    <w:abstractNumId w:val="26"/>
  </w:num>
  <w:num w:numId="27">
    <w:abstractNumId w:val="26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6"/>
  </w:num>
  <w:num w:numId="33">
    <w:abstractNumId w:val="26"/>
  </w:num>
  <w:num w:numId="34">
    <w:abstractNumId w:val="26"/>
  </w:num>
  <w:num w:numId="35">
    <w:abstractNumId w:val="27"/>
  </w:num>
  <w:num w:numId="36">
    <w:abstractNumId w:val="21"/>
  </w:num>
  <w:num w:numId="37">
    <w:abstractNumId w:val="23"/>
  </w:num>
  <w:num w:numId="38">
    <w:abstractNumId w:val="15"/>
  </w:num>
  <w:num w:numId="39">
    <w:abstractNumId w:val="18"/>
  </w:num>
  <w:num w:numId="40">
    <w:abstractNumId w:val="9"/>
  </w:num>
  <w:num w:numId="41">
    <w:abstractNumId w:val="37"/>
  </w:num>
  <w:num w:numId="42">
    <w:abstractNumId w:val="11"/>
  </w:num>
  <w:num w:numId="43">
    <w:abstractNumId w:val="19"/>
  </w:num>
  <w:num w:numId="44">
    <w:abstractNumId w:val="31"/>
  </w:num>
  <w:num w:numId="45">
    <w:abstractNumId w:val="28"/>
  </w:num>
  <w:num w:numId="46">
    <w:abstractNumId w:val="10"/>
  </w:num>
  <w:num w:numId="4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C2"/>
    <w:rsid w:val="00001A3F"/>
    <w:rsid w:val="00001B2A"/>
    <w:rsid w:val="00001B74"/>
    <w:rsid w:val="00001C46"/>
    <w:rsid w:val="000024F4"/>
    <w:rsid w:val="00004DC1"/>
    <w:rsid w:val="0000589A"/>
    <w:rsid w:val="00005B36"/>
    <w:rsid w:val="00011EE2"/>
    <w:rsid w:val="00013519"/>
    <w:rsid w:val="000141A7"/>
    <w:rsid w:val="000143AF"/>
    <w:rsid w:val="00015A73"/>
    <w:rsid w:val="00015F44"/>
    <w:rsid w:val="000163A3"/>
    <w:rsid w:val="00016BC8"/>
    <w:rsid w:val="000212EA"/>
    <w:rsid w:val="00022E3A"/>
    <w:rsid w:val="000243B5"/>
    <w:rsid w:val="00026B6A"/>
    <w:rsid w:val="00027632"/>
    <w:rsid w:val="000277F9"/>
    <w:rsid w:val="0003009B"/>
    <w:rsid w:val="00030213"/>
    <w:rsid w:val="000334EC"/>
    <w:rsid w:val="000369DF"/>
    <w:rsid w:val="000409C8"/>
    <w:rsid w:val="00041D74"/>
    <w:rsid w:val="00041E00"/>
    <w:rsid w:val="0004223F"/>
    <w:rsid w:val="00043C0B"/>
    <w:rsid w:val="00043CA4"/>
    <w:rsid w:val="000472BB"/>
    <w:rsid w:val="0004746B"/>
    <w:rsid w:val="00054C04"/>
    <w:rsid w:val="000553DE"/>
    <w:rsid w:val="0006061E"/>
    <w:rsid w:val="000611DE"/>
    <w:rsid w:val="00061397"/>
    <w:rsid w:val="00062C2B"/>
    <w:rsid w:val="0006388C"/>
    <w:rsid w:val="00063A79"/>
    <w:rsid w:val="00065895"/>
    <w:rsid w:val="00071288"/>
    <w:rsid w:val="00071612"/>
    <w:rsid w:val="00074442"/>
    <w:rsid w:val="00074F76"/>
    <w:rsid w:val="0007604A"/>
    <w:rsid w:val="00076531"/>
    <w:rsid w:val="00076DEF"/>
    <w:rsid w:val="00082149"/>
    <w:rsid w:val="00082589"/>
    <w:rsid w:val="000825B5"/>
    <w:rsid w:val="000843E2"/>
    <w:rsid w:val="0008486F"/>
    <w:rsid w:val="00084FD0"/>
    <w:rsid w:val="00087176"/>
    <w:rsid w:val="000872BC"/>
    <w:rsid w:val="00087ACB"/>
    <w:rsid w:val="000908C3"/>
    <w:rsid w:val="00091154"/>
    <w:rsid w:val="00092DDD"/>
    <w:rsid w:val="00093C96"/>
    <w:rsid w:val="0009437C"/>
    <w:rsid w:val="00094E14"/>
    <w:rsid w:val="00096B2D"/>
    <w:rsid w:val="000A1465"/>
    <w:rsid w:val="000A1AE7"/>
    <w:rsid w:val="000A2301"/>
    <w:rsid w:val="000A2D96"/>
    <w:rsid w:val="000A40BB"/>
    <w:rsid w:val="000A43A6"/>
    <w:rsid w:val="000A4EEA"/>
    <w:rsid w:val="000A5770"/>
    <w:rsid w:val="000A57E4"/>
    <w:rsid w:val="000A75F7"/>
    <w:rsid w:val="000B07BC"/>
    <w:rsid w:val="000B19ED"/>
    <w:rsid w:val="000B36FE"/>
    <w:rsid w:val="000B37D9"/>
    <w:rsid w:val="000B38FF"/>
    <w:rsid w:val="000B49E9"/>
    <w:rsid w:val="000B5AB8"/>
    <w:rsid w:val="000B5DD5"/>
    <w:rsid w:val="000B6E0A"/>
    <w:rsid w:val="000B7A8D"/>
    <w:rsid w:val="000C025F"/>
    <w:rsid w:val="000C2B7E"/>
    <w:rsid w:val="000C315E"/>
    <w:rsid w:val="000C3DC1"/>
    <w:rsid w:val="000C620C"/>
    <w:rsid w:val="000C7229"/>
    <w:rsid w:val="000D4129"/>
    <w:rsid w:val="000D4863"/>
    <w:rsid w:val="000E23DB"/>
    <w:rsid w:val="000E34FD"/>
    <w:rsid w:val="000E4392"/>
    <w:rsid w:val="000E461D"/>
    <w:rsid w:val="000E4753"/>
    <w:rsid w:val="000E558F"/>
    <w:rsid w:val="000F2BE3"/>
    <w:rsid w:val="000F2BF5"/>
    <w:rsid w:val="000F4941"/>
    <w:rsid w:val="000F4D23"/>
    <w:rsid w:val="000F4D3F"/>
    <w:rsid w:val="000F5B1E"/>
    <w:rsid w:val="000F6B26"/>
    <w:rsid w:val="000F75A2"/>
    <w:rsid w:val="00100675"/>
    <w:rsid w:val="00104473"/>
    <w:rsid w:val="00105423"/>
    <w:rsid w:val="00110F64"/>
    <w:rsid w:val="0011118C"/>
    <w:rsid w:val="0011634B"/>
    <w:rsid w:val="00117329"/>
    <w:rsid w:val="00117D3D"/>
    <w:rsid w:val="001218E0"/>
    <w:rsid w:val="00121A64"/>
    <w:rsid w:val="001241D4"/>
    <w:rsid w:val="001251CA"/>
    <w:rsid w:val="00125B3A"/>
    <w:rsid w:val="00126559"/>
    <w:rsid w:val="001266EA"/>
    <w:rsid w:val="00127307"/>
    <w:rsid w:val="00127576"/>
    <w:rsid w:val="001277B4"/>
    <w:rsid w:val="00127A5E"/>
    <w:rsid w:val="001300AB"/>
    <w:rsid w:val="00132F39"/>
    <w:rsid w:val="0013347C"/>
    <w:rsid w:val="00135689"/>
    <w:rsid w:val="00135755"/>
    <w:rsid w:val="001368E2"/>
    <w:rsid w:val="00141055"/>
    <w:rsid w:val="00141AB8"/>
    <w:rsid w:val="0014332F"/>
    <w:rsid w:val="00143685"/>
    <w:rsid w:val="00143833"/>
    <w:rsid w:val="00144539"/>
    <w:rsid w:val="00144E06"/>
    <w:rsid w:val="00150D8D"/>
    <w:rsid w:val="00151491"/>
    <w:rsid w:val="0015337B"/>
    <w:rsid w:val="001540CF"/>
    <w:rsid w:val="001565ED"/>
    <w:rsid w:val="00156753"/>
    <w:rsid w:val="001608B1"/>
    <w:rsid w:val="00165946"/>
    <w:rsid w:val="001727E0"/>
    <w:rsid w:val="0017389A"/>
    <w:rsid w:val="001743EE"/>
    <w:rsid w:val="0018046E"/>
    <w:rsid w:val="00183227"/>
    <w:rsid w:val="00187DC0"/>
    <w:rsid w:val="00192FDB"/>
    <w:rsid w:val="001939A3"/>
    <w:rsid w:val="00194A8F"/>
    <w:rsid w:val="00194C24"/>
    <w:rsid w:val="00195511"/>
    <w:rsid w:val="00197776"/>
    <w:rsid w:val="001A1168"/>
    <w:rsid w:val="001A2FFF"/>
    <w:rsid w:val="001A514B"/>
    <w:rsid w:val="001A56D9"/>
    <w:rsid w:val="001A6E51"/>
    <w:rsid w:val="001A792C"/>
    <w:rsid w:val="001B25D1"/>
    <w:rsid w:val="001B306C"/>
    <w:rsid w:val="001B36A9"/>
    <w:rsid w:val="001B4781"/>
    <w:rsid w:val="001B6966"/>
    <w:rsid w:val="001B744E"/>
    <w:rsid w:val="001B7E41"/>
    <w:rsid w:val="001C27E5"/>
    <w:rsid w:val="001C3CA6"/>
    <w:rsid w:val="001C773E"/>
    <w:rsid w:val="001D1520"/>
    <w:rsid w:val="001D3233"/>
    <w:rsid w:val="001D377A"/>
    <w:rsid w:val="001D3F4A"/>
    <w:rsid w:val="001E0F67"/>
    <w:rsid w:val="001E1ECD"/>
    <w:rsid w:val="001E2A16"/>
    <w:rsid w:val="001E2AF1"/>
    <w:rsid w:val="001E32BB"/>
    <w:rsid w:val="001E3696"/>
    <w:rsid w:val="001E5594"/>
    <w:rsid w:val="001E5C7E"/>
    <w:rsid w:val="001E64D0"/>
    <w:rsid w:val="001F0C87"/>
    <w:rsid w:val="001F2261"/>
    <w:rsid w:val="001F26C9"/>
    <w:rsid w:val="001F4C8B"/>
    <w:rsid w:val="001F5558"/>
    <w:rsid w:val="001F5E8F"/>
    <w:rsid w:val="001F63CD"/>
    <w:rsid w:val="001F7437"/>
    <w:rsid w:val="001F75C3"/>
    <w:rsid w:val="001F7793"/>
    <w:rsid w:val="001F7906"/>
    <w:rsid w:val="00201656"/>
    <w:rsid w:val="00202F41"/>
    <w:rsid w:val="002033C8"/>
    <w:rsid w:val="002039A6"/>
    <w:rsid w:val="00203BFE"/>
    <w:rsid w:val="00206A9A"/>
    <w:rsid w:val="00207418"/>
    <w:rsid w:val="0020753E"/>
    <w:rsid w:val="00210734"/>
    <w:rsid w:val="002117E2"/>
    <w:rsid w:val="00214F31"/>
    <w:rsid w:val="00214F3E"/>
    <w:rsid w:val="00215102"/>
    <w:rsid w:val="00215A44"/>
    <w:rsid w:val="00215E1A"/>
    <w:rsid w:val="00220176"/>
    <w:rsid w:val="00221436"/>
    <w:rsid w:val="002232B1"/>
    <w:rsid w:val="002257DE"/>
    <w:rsid w:val="00226A65"/>
    <w:rsid w:val="00227A64"/>
    <w:rsid w:val="0023071A"/>
    <w:rsid w:val="002320BF"/>
    <w:rsid w:val="0023400E"/>
    <w:rsid w:val="00234556"/>
    <w:rsid w:val="002350A5"/>
    <w:rsid w:val="00235AAE"/>
    <w:rsid w:val="00235E3A"/>
    <w:rsid w:val="00236DFE"/>
    <w:rsid w:val="0024133C"/>
    <w:rsid w:val="00242DE6"/>
    <w:rsid w:val="00246935"/>
    <w:rsid w:val="00255B6D"/>
    <w:rsid w:val="00256E5C"/>
    <w:rsid w:val="0026068D"/>
    <w:rsid w:val="002620E7"/>
    <w:rsid w:val="00262CDF"/>
    <w:rsid w:val="002657EB"/>
    <w:rsid w:val="0026586B"/>
    <w:rsid w:val="00265A77"/>
    <w:rsid w:val="00265F9A"/>
    <w:rsid w:val="00266C3F"/>
    <w:rsid w:val="00270955"/>
    <w:rsid w:val="00271976"/>
    <w:rsid w:val="00272F2E"/>
    <w:rsid w:val="002762C3"/>
    <w:rsid w:val="00276477"/>
    <w:rsid w:val="002771AC"/>
    <w:rsid w:val="00277959"/>
    <w:rsid w:val="002808BA"/>
    <w:rsid w:val="00280AFB"/>
    <w:rsid w:val="0028127C"/>
    <w:rsid w:val="00281CB7"/>
    <w:rsid w:val="002827FE"/>
    <w:rsid w:val="0028493B"/>
    <w:rsid w:val="00285F38"/>
    <w:rsid w:val="002908B4"/>
    <w:rsid w:val="00290D08"/>
    <w:rsid w:val="00292D6C"/>
    <w:rsid w:val="00292D78"/>
    <w:rsid w:val="00294501"/>
    <w:rsid w:val="00294732"/>
    <w:rsid w:val="00296200"/>
    <w:rsid w:val="002A095A"/>
    <w:rsid w:val="002A25FC"/>
    <w:rsid w:val="002A3FF9"/>
    <w:rsid w:val="002B31E0"/>
    <w:rsid w:val="002B50A7"/>
    <w:rsid w:val="002B6E0E"/>
    <w:rsid w:val="002B7C49"/>
    <w:rsid w:val="002B7F20"/>
    <w:rsid w:val="002C2841"/>
    <w:rsid w:val="002C4B42"/>
    <w:rsid w:val="002C50B6"/>
    <w:rsid w:val="002C68AE"/>
    <w:rsid w:val="002C715B"/>
    <w:rsid w:val="002C73F4"/>
    <w:rsid w:val="002D02A5"/>
    <w:rsid w:val="002D1610"/>
    <w:rsid w:val="002D449C"/>
    <w:rsid w:val="002D5B39"/>
    <w:rsid w:val="002D6192"/>
    <w:rsid w:val="002D7282"/>
    <w:rsid w:val="002D732F"/>
    <w:rsid w:val="002D7739"/>
    <w:rsid w:val="002E24FB"/>
    <w:rsid w:val="002E6943"/>
    <w:rsid w:val="002E6EDE"/>
    <w:rsid w:val="002E7230"/>
    <w:rsid w:val="002F0D23"/>
    <w:rsid w:val="002F27E2"/>
    <w:rsid w:val="002F33CD"/>
    <w:rsid w:val="002F3EF8"/>
    <w:rsid w:val="002F720B"/>
    <w:rsid w:val="0030131F"/>
    <w:rsid w:val="003022FD"/>
    <w:rsid w:val="003028A4"/>
    <w:rsid w:val="003029EE"/>
    <w:rsid w:val="00303D97"/>
    <w:rsid w:val="00304AEB"/>
    <w:rsid w:val="00305145"/>
    <w:rsid w:val="00306A27"/>
    <w:rsid w:val="00307B6A"/>
    <w:rsid w:val="00312496"/>
    <w:rsid w:val="00312615"/>
    <w:rsid w:val="003126BF"/>
    <w:rsid w:val="0031402F"/>
    <w:rsid w:val="003140C4"/>
    <w:rsid w:val="003172D6"/>
    <w:rsid w:val="00317C51"/>
    <w:rsid w:val="003209D6"/>
    <w:rsid w:val="00322372"/>
    <w:rsid w:val="00322AEA"/>
    <w:rsid w:val="00322E2C"/>
    <w:rsid w:val="003232B6"/>
    <w:rsid w:val="003266ED"/>
    <w:rsid w:val="00327C01"/>
    <w:rsid w:val="003304B7"/>
    <w:rsid w:val="00332365"/>
    <w:rsid w:val="00335CEA"/>
    <w:rsid w:val="00335DAF"/>
    <w:rsid w:val="00336346"/>
    <w:rsid w:val="00340F6E"/>
    <w:rsid w:val="003433F9"/>
    <w:rsid w:val="003435BD"/>
    <w:rsid w:val="0034384E"/>
    <w:rsid w:val="00344592"/>
    <w:rsid w:val="00344D03"/>
    <w:rsid w:val="00346DCE"/>
    <w:rsid w:val="0034741C"/>
    <w:rsid w:val="003500F0"/>
    <w:rsid w:val="00350B5D"/>
    <w:rsid w:val="003523FC"/>
    <w:rsid w:val="0035247B"/>
    <w:rsid w:val="0035345D"/>
    <w:rsid w:val="00356C42"/>
    <w:rsid w:val="00360672"/>
    <w:rsid w:val="0036229A"/>
    <w:rsid w:val="00362387"/>
    <w:rsid w:val="00365325"/>
    <w:rsid w:val="00365364"/>
    <w:rsid w:val="00370B8D"/>
    <w:rsid w:val="00373BA0"/>
    <w:rsid w:val="003744BC"/>
    <w:rsid w:val="003747BF"/>
    <w:rsid w:val="003750ED"/>
    <w:rsid w:val="003769E3"/>
    <w:rsid w:val="00377DF0"/>
    <w:rsid w:val="0038149F"/>
    <w:rsid w:val="00382453"/>
    <w:rsid w:val="00382AA1"/>
    <w:rsid w:val="00385A78"/>
    <w:rsid w:val="00391817"/>
    <w:rsid w:val="00391F1A"/>
    <w:rsid w:val="00393ACA"/>
    <w:rsid w:val="00393D20"/>
    <w:rsid w:val="003944BC"/>
    <w:rsid w:val="00394A63"/>
    <w:rsid w:val="003950CA"/>
    <w:rsid w:val="00395FE0"/>
    <w:rsid w:val="003960A7"/>
    <w:rsid w:val="003967BF"/>
    <w:rsid w:val="00396BD6"/>
    <w:rsid w:val="0039778C"/>
    <w:rsid w:val="003A02DA"/>
    <w:rsid w:val="003A2C1D"/>
    <w:rsid w:val="003A621C"/>
    <w:rsid w:val="003A74E2"/>
    <w:rsid w:val="003A7635"/>
    <w:rsid w:val="003A7C2E"/>
    <w:rsid w:val="003B0E4C"/>
    <w:rsid w:val="003B1887"/>
    <w:rsid w:val="003B21BE"/>
    <w:rsid w:val="003B2314"/>
    <w:rsid w:val="003B3CD9"/>
    <w:rsid w:val="003B45E4"/>
    <w:rsid w:val="003B4B5A"/>
    <w:rsid w:val="003B75B1"/>
    <w:rsid w:val="003B75C7"/>
    <w:rsid w:val="003C15A9"/>
    <w:rsid w:val="003C281F"/>
    <w:rsid w:val="003C335A"/>
    <w:rsid w:val="003C48D8"/>
    <w:rsid w:val="003C7894"/>
    <w:rsid w:val="003C7F14"/>
    <w:rsid w:val="003D099B"/>
    <w:rsid w:val="003D181E"/>
    <w:rsid w:val="003D1D9F"/>
    <w:rsid w:val="003D2C79"/>
    <w:rsid w:val="003D3D30"/>
    <w:rsid w:val="003D4C30"/>
    <w:rsid w:val="003D7133"/>
    <w:rsid w:val="003D75BB"/>
    <w:rsid w:val="003D78DA"/>
    <w:rsid w:val="003E0196"/>
    <w:rsid w:val="003E1357"/>
    <w:rsid w:val="003E1D29"/>
    <w:rsid w:val="003E1F03"/>
    <w:rsid w:val="003E2CBF"/>
    <w:rsid w:val="003E34D7"/>
    <w:rsid w:val="003E3798"/>
    <w:rsid w:val="003E41B9"/>
    <w:rsid w:val="003E6FD5"/>
    <w:rsid w:val="003E7E61"/>
    <w:rsid w:val="003F09C0"/>
    <w:rsid w:val="003F1329"/>
    <w:rsid w:val="003F243B"/>
    <w:rsid w:val="003F2808"/>
    <w:rsid w:val="003F2CBF"/>
    <w:rsid w:val="003F332C"/>
    <w:rsid w:val="003F4E97"/>
    <w:rsid w:val="003F719C"/>
    <w:rsid w:val="0040048D"/>
    <w:rsid w:val="0040168A"/>
    <w:rsid w:val="004021E4"/>
    <w:rsid w:val="00402A46"/>
    <w:rsid w:val="00402AB5"/>
    <w:rsid w:val="004031ED"/>
    <w:rsid w:val="00403BAF"/>
    <w:rsid w:val="00404B0A"/>
    <w:rsid w:val="00404E04"/>
    <w:rsid w:val="004056E3"/>
    <w:rsid w:val="00410D5A"/>
    <w:rsid w:val="00411856"/>
    <w:rsid w:val="00412E6F"/>
    <w:rsid w:val="00413BD2"/>
    <w:rsid w:val="00414F27"/>
    <w:rsid w:val="00415862"/>
    <w:rsid w:val="00415BFC"/>
    <w:rsid w:val="0041635D"/>
    <w:rsid w:val="004165A4"/>
    <w:rsid w:val="00417642"/>
    <w:rsid w:val="004177B7"/>
    <w:rsid w:val="00420863"/>
    <w:rsid w:val="00420CAD"/>
    <w:rsid w:val="0042145D"/>
    <w:rsid w:val="00421D7B"/>
    <w:rsid w:val="0042318B"/>
    <w:rsid w:val="004246CF"/>
    <w:rsid w:val="004278B1"/>
    <w:rsid w:val="00431EB5"/>
    <w:rsid w:val="00434928"/>
    <w:rsid w:val="00435C8E"/>
    <w:rsid w:val="00440167"/>
    <w:rsid w:val="004404AB"/>
    <w:rsid w:val="00441DCE"/>
    <w:rsid w:val="00442D39"/>
    <w:rsid w:val="0044322A"/>
    <w:rsid w:val="00444D57"/>
    <w:rsid w:val="00450C23"/>
    <w:rsid w:val="00452AA0"/>
    <w:rsid w:val="004533E9"/>
    <w:rsid w:val="0045362E"/>
    <w:rsid w:val="004558C8"/>
    <w:rsid w:val="0045611A"/>
    <w:rsid w:val="004568F3"/>
    <w:rsid w:val="00456FCA"/>
    <w:rsid w:val="00457A09"/>
    <w:rsid w:val="004609F9"/>
    <w:rsid w:val="00461F1E"/>
    <w:rsid w:val="004629AD"/>
    <w:rsid w:val="00463656"/>
    <w:rsid w:val="00463C0A"/>
    <w:rsid w:val="00464CB1"/>
    <w:rsid w:val="00466EB8"/>
    <w:rsid w:val="00466F8E"/>
    <w:rsid w:val="004705A8"/>
    <w:rsid w:val="004725C3"/>
    <w:rsid w:val="00472F42"/>
    <w:rsid w:val="004739D6"/>
    <w:rsid w:val="00473A64"/>
    <w:rsid w:val="00477F3F"/>
    <w:rsid w:val="00480AD9"/>
    <w:rsid w:val="00483910"/>
    <w:rsid w:val="0048463F"/>
    <w:rsid w:val="00485827"/>
    <w:rsid w:val="00492D12"/>
    <w:rsid w:val="004938A9"/>
    <w:rsid w:val="004938DC"/>
    <w:rsid w:val="004965F2"/>
    <w:rsid w:val="00496ADE"/>
    <w:rsid w:val="00497211"/>
    <w:rsid w:val="00497339"/>
    <w:rsid w:val="004A1ED4"/>
    <w:rsid w:val="004A24BF"/>
    <w:rsid w:val="004A489E"/>
    <w:rsid w:val="004B0A0D"/>
    <w:rsid w:val="004B2350"/>
    <w:rsid w:val="004B26BD"/>
    <w:rsid w:val="004B65A8"/>
    <w:rsid w:val="004B69ED"/>
    <w:rsid w:val="004C2431"/>
    <w:rsid w:val="004C2FAA"/>
    <w:rsid w:val="004C32E5"/>
    <w:rsid w:val="004C51E5"/>
    <w:rsid w:val="004C6A69"/>
    <w:rsid w:val="004D046A"/>
    <w:rsid w:val="004D1FDA"/>
    <w:rsid w:val="004D505A"/>
    <w:rsid w:val="004D5FC5"/>
    <w:rsid w:val="004D6E27"/>
    <w:rsid w:val="004E1BA1"/>
    <w:rsid w:val="004E296B"/>
    <w:rsid w:val="004E3F9F"/>
    <w:rsid w:val="004F1959"/>
    <w:rsid w:val="004F1ABF"/>
    <w:rsid w:val="004F1F66"/>
    <w:rsid w:val="004F3F6A"/>
    <w:rsid w:val="004F4384"/>
    <w:rsid w:val="004F5268"/>
    <w:rsid w:val="004F58BE"/>
    <w:rsid w:val="004F5B69"/>
    <w:rsid w:val="004F6303"/>
    <w:rsid w:val="004F6D4D"/>
    <w:rsid w:val="005003F5"/>
    <w:rsid w:val="005009C9"/>
    <w:rsid w:val="00501CF8"/>
    <w:rsid w:val="00503080"/>
    <w:rsid w:val="00503435"/>
    <w:rsid w:val="0051323C"/>
    <w:rsid w:val="0051343C"/>
    <w:rsid w:val="00517768"/>
    <w:rsid w:val="00517D0B"/>
    <w:rsid w:val="005205A9"/>
    <w:rsid w:val="00522AB4"/>
    <w:rsid w:val="00526075"/>
    <w:rsid w:val="00526784"/>
    <w:rsid w:val="00527957"/>
    <w:rsid w:val="00527F26"/>
    <w:rsid w:val="00531C09"/>
    <w:rsid w:val="005331EF"/>
    <w:rsid w:val="0053482B"/>
    <w:rsid w:val="00534ED1"/>
    <w:rsid w:val="005365EB"/>
    <w:rsid w:val="005377F7"/>
    <w:rsid w:val="00541FFA"/>
    <w:rsid w:val="00542EEF"/>
    <w:rsid w:val="005444FC"/>
    <w:rsid w:val="005450F6"/>
    <w:rsid w:val="00546227"/>
    <w:rsid w:val="005463FA"/>
    <w:rsid w:val="005468D3"/>
    <w:rsid w:val="005472ED"/>
    <w:rsid w:val="00547386"/>
    <w:rsid w:val="00547430"/>
    <w:rsid w:val="005509A6"/>
    <w:rsid w:val="00553FBA"/>
    <w:rsid w:val="00554343"/>
    <w:rsid w:val="00554B6B"/>
    <w:rsid w:val="00554D47"/>
    <w:rsid w:val="00554EBC"/>
    <w:rsid w:val="00556AB3"/>
    <w:rsid w:val="0055784D"/>
    <w:rsid w:val="0056020F"/>
    <w:rsid w:val="005606B0"/>
    <w:rsid w:val="0056103C"/>
    <w:rsid w:val="0056117E"/>
    <w:rsid w:val="00561CC1"/>
    <w:rsid w:val="00562FAF"/>
    <w:rsid w:val="00563773"/>
    <w:rsid w:val="005649AA"/>
    <w:rsid w:val="00565C3E"/>
    <w:rsid w:val="00566750"/>
    <w:rsid w:val="005672D7"/>
    <w:rsid w:val="00567497"/>
    <w:rsid w:val="00571D7F"/>
    <w:rsid w:val="00571F60"/>
    <w:rsid w:val="00572481"/>
    <w:rsid w:val="0057275E"/>
    <w:rsid w:val="00572A80"/>
    <w:rsid w:val="00572DE7"/>
    <w:rsid w:val="005748C4"/>
    <w:rsid w:val="00574A95"/>
    <w:rsid w:val="00576762"/>
    <w:rsid w:val="00581741"/>
    <w:rsid w:val="00582B8B"/>
    <w:rsid w:val="005830A5"/>
    <w:rsid w:val="005863EB"/>
    <w:rsid w:val="00587C05"/>
    <w:rsid w:val="00591E95"/>
    <w:rsid w:val="00591F1F"/>
    <w:rsid w:val="00591F53"/>
    <w:rsid w:val="005952BB"/>
    <w:rsid w:val="005968F1"/>
    <w:rsid w:val="005969FE"/>
    <w:rsid w:val="005A0280"/>
    <w:rsid w:val="005A0E11"/>
    <w:rsid w:val="005A0E60"/>
    <w:rsid w:val="005A2637"/>
    <w:rsid w:val="005A2D23"/>
    <w:rsid w:val="005A330A"/>
    <w:rsid w:val="005A5E77"/>
    <w:rsid w:val="005B06B3"/>
    <w:rsid w:val="005B0EE4"/>
    <w:rsid w:val="005B2643"/>
    <w:rsid w:val="005B3D75"/>
    <w:rsid w:val="005B5E5D"/>
    <w:rsid w:val="005B702D"/>
    <w:rsid w:val="005B747F"/>
    <w:rsid w:val="005C0359"/>
    <w:rsid w:val="005C0578"/>
    <w:rsid w:val="005C4752"/>
    <w:rsid w:val="005C5A93"/>
    <w:rsid w:val="005C6CAB"/>
    <w:rsid w:val="005D0881"/>
    <w:rsid w:val="005D27A5"/>
    <w:rsid w:val="005D2A63"/>
    <w:rsid w:val="005D314E"/>
    <w:rsid w:val="005D3C37"/>
    <w:rsid w:val="005E1412"/>
    <w:rsid w:val="005E150E"/>
    <w:rsid w:val="005E1755"/>
    <w:rsid w:val="005E3FB7"/>
    <w:rsid w:val="005F4EB8"/>
    <w:rsid w:val="005F6403"/>
    <w:rsid w:val="005F74E3"/>
    <w:rsid w:val="005F7AAE"/>
    <w:rsid w:val="0060021F"/>
    <w:rsid w:val="00602892"/>
    <w:rsid w:val="00603241"/>
    <w:rsid w:val="00603602"/>
    <w:rsid w:val="0060423F"/>
    <w:rsid w:val="00606BE1"/>
    <w:rsid w:val="0060722B"/>
    <w:rsid w:val="00607E9B"/>
    <w:rsid w:val="00610D84"/>
    <w:rsid w:val="0061324C"/>
    <w:rsid w:val="00614648"/>
    <w:rsid w:val="006225EB"/>
    <w:rsid w:val="00623B80"/>
    <w:rsid w:val="00624174"/>
    <w:rsid w:val="00624BF3"/>
    <w:rsid w:val="00625491"/>
    <w:rsid w:val="00626FC6"/>
    <w:rsid w:val="00633CCE"/>
    <w:rsid w:val="006342C7"/>
    <w:rsid w:val="00634A7A"/>
    <w:rsid w:val="00635176"/>
    <w:rsid w:val="00637212"/>
    <w:rsid w:val="00637AEA"/>
    <w:rsid w:val="00640D56"/>
    <w:rsid w:val="00641A57"/>
    <w:rsid w:val="006434CB"/>
    <w:rsid w:val="0064556C"/>
    <w:rsid w:val="00645998"/>
    <w:rsid w:val="00645D48"/>
    <w:rsid w:val="0064737F"/>
    <w:rsid w:val="00647F9C"/>
    <w:rsid w:val="006507D7"/>
    <w:rsid w:val="00650A2A"/>
    <w:rsid w:val="00652A23"/>
    <w:rsid w:val="00654140"/>
    <w:rsid w:val="00654262"/>
    <w:rsid w:val="00655025"/>
    <w:rsid w:val="00656D4C"/>
    <w:rsid w:val="00657578"/>
    <w:rsid w:val="00657C17"/>
    <w:rsid w:val="00657DB2"/>
    <w:rsid w:val="0066050C"/>
    <w:rsid w:val="00660A93"/>
    <w:rsid w:val="00661EC2"/>
    <w:rsid w:val="00662E9B"/>
    <w:rsid w:val="00664E77"/>
    <w:rsid w:val="00664F80"/>
    <w:rsid w:val="006675E9"/>
    <w:rsid w:val="006676B1"/>
    <w:rsid w:val="00667C10"/>
    <w:rsid w:val="00667F95"/>
    <w:rsid w:val="00670B39"/>
    <w:rsid w:val="006710BE"/>
    <w:rsid w:val="006712A8"/>
    <w:rsid w:val="00672989"/>
    <w:rsid w:val="00675C29"/>
    <w:rsid w:val="00675FC6"/>
    <w:rsid w:val="00676CD6"/>
    <w:rsid w:val="0068045F"/>
    <w:rsid w:val="006804DA"/>
    <w:rsid w:val="0068185C"/>
    <w:rsid w:val="00681E7C"/>
    <w:rsid w:val="006824A7"/>
    <w:rsid w:val="00685613"/>
    <w:rsid w:val="00686F41"/>
    <w:rsid w:val="0068748A"/>
    <w:rsid w:val="00687619"/>
    <w:rsid w:val="00687C50"/>
    <w:rsid w:val="0069054C"/>
    <w:rsid w:val="00692663"/>
    <w:rsid w:val="00695CB4"/>
    <w:rsid w:val="00696C14"/>
    <w:rsid w:val="00697877"/>
    <w:rsid w:val="00697F99"/>
    <w:rsid w:val="006A1F56"/>
    <w:rsid w:val="006A2B84"/>
    <w:rsid w:val="006A4D51"/>
    <w:rsid w:val="006A572C"/>
    <w:rsid w:val="006A5B90"/>
    <w:rsid w:val="006A5C57"/>
    <w:rsid w:val="006A7247"/>
    <w:rsid w:val="006B0A21"/>
    <w:rsid w:val="006B1011"/>
    <w:rsid w:val="006B14DF"/>
    <w:rsid w:val="006B2165"/>
    <w:rsid w:val="006B2C63"/>
    <w:rsid w:val="006B3572"/>
    <w:rsid w:val="006B3BC3"/>
    <w:rsid w:val="006B6DE1"/>
    <w:rsid w:val="006C1087"/>
    <w:rsid w:val="006C2065"/>
    <w:rsid w:val="006C2232"/>
    <w:rsid w:val="006C2839"/>
    <w:rsid w:val="006C328B"/>
    <w:rsid w:val="006C52FE"/>
    <w:rsid w:val="006C62E8"/>
    <w:rsid w:val="006C6876"/>
    <w:rsid w:val="006C6B0E"/>
    <w:rsid w:val="006C7538"/>
    <w:rsid w:val="006C767B"/>
    <w:rsid w:val="006D013F"/>
    <w:rsid w:val="006D182D"/>
    <w:rsid w:val="006D220D"/>
    <w:rsid w:val="006D299B"/>
    <w:rsid w:val="006D4579"/>
    <w:rsid w:val="006D71B4"/>
    <w:rsid w:val="006E0430"/>
    <w:rsid w:val="006E2B03"/>
    <w:rsid w:val="006E4D7E"/>
    <w:rsid w:val="006E7284"/>
    <w:rsid w:val="006E7F30"/>
    <w:rsid w:val="006F1065"/>
    <w:rsid w:val="006F2862"/>
    <w:rsid w:val="006F31E9"/>
    <w:rsid w:val="006F6D26"/>
    <w:rsid w:val="00700CAA"/>
    <w:rsid w:val="007030DD"/>
    <w:rsid w:val="00703101"/>
    <w:rsid w:val="00703AC4"/>
    <w:rsid w:val="00703D6C"/>
    <w:rsid w:val="00703F36"/>
    <w:rsid w:val="007049B6"/>
    <w:rsid w:val="00705A8E"/>
    <w:rsid w:val="00705F62"/>
    <w:rsid w:val="00706306"/>
    <w:rsid w:val="0071374B"/>
    <w:rsid w:val="007160B4"/>
    <w:rsid w:val="00717415"/>
    <w:rsid w:val="0072182F"/>
    <w:rsid w:val="00721F03"/>
    <w:rsid w:val="007223C2"/>
    <w:rsid w:val="00722904"/>
    <w:rsid w:val="00723085"/>
    <w:rsid w:val="007256BD"/>
    <w:rsid w:val="00726C6F"/>
    <w:rsid w:val="007271AF"/>
    <w:rsid w:val="00731BA8"/>
    <w:rsid w:val="00731D1C"/>
    <w:rsid w:val="00732A78"/>
    <w:rsid w:val="007365A8"/>
    <w:rsid w:val="007405FF"/>
    <w:rsid w:val="00742030"/>
    <w:rsid w:val="007425F9"/>
    <w:rsid w:val="007435FF"/>
    <w:rsid w:val="007441D3"/>
    <w:rsid w:val="007445A5"/>
    <w:rsid w:val="0074591E"/>
    <w:rsid w:val="00747CA8"/>
    <w:rsid w:val="00750584"/>
    <w:rsid w:val="00750936"/>
    <w:rsid w:val="00750C2C"/>
    <w:rsid w:val="0075275A"/>
    <w:rsid w:val="00753250"/>
    <w:rsid w:val="0075600A"/>
    <w:rsid w:val="00761731"/>
    <w:rsid w:val="007617FE"/>
    <w:rsid w:val="00761CC1"/>
    <w:rsid w:val="00762E76"/>
    <w:rsid w:val="0076312D"/>
    <w:rsid w:val="007652CA"/>
    <w:rsid w:val="00765C5F"/>
    <w:rsid w:val="00770F45"/>
    <w:rsid w:val="00771A84"/>
    <w:rsid w:val="00772020"/>
    <w:rsid w:val="007724D0"/>
    <w:rsid w:val="00773BA2"/>
    <w:rsid w:val="00780902"/>
    <w:rsid w:val="00781476"/>
    <w:rsid w:val="007846BD"/>
    <w:rsid w:val="007855DE"/>
    <w:rsid w:val="00785F16"/>
    <w:rsid w:val="007860F4"/>
    <w:rsid w:val="0078715A"/>
    <w:rsid w:val="00787A08"/>
    <w:rsid w:val="00790338"/>
    <w:rsid w:val="007903F5"/>
    <w:rsid w:val="00790746"/>
    <w:rsid w:val="007923A0"/>
    <w:rsid w:val="00793061"/>
    <w:rsid w:val="0079541E"/>
    <w:rsid w:val="007A0178"/>
    <w:rsid w:val="007A1064"/>
    <w:rsid w:val="007A1A70"/>
    <w:rsid w:val="007A1D90"/>
    <w:rsid w:val="007A57F2"/>
    <w:rsid w:val="007B0F98"/>
    <w:rsid w:val="007B2139"/>
    <w:rsid w:val="007B4A3C"/>
    <w:rsid w:val="007B57B4"/>
    <w:rsid w:val="007B5BDA"/>
    <w:rsid w:val="007B7E3E"/>
    <w:rsid w:val="007C0BE6"/>
    <w:rsid w:val="007C0F3B"/>
    <w:rsid w:val="007C317B"/>
    <w:rsid w:val="007C3776"/>
    <w:rsid w:val="007C4298"/>
    <w:rsid w:val="007C44C7"/>
    <w:rsid w:val="007C590D"/>
    <w:rsid w:val="007C6668"/>
    <w:rsid w:val="007C6B5A"/>
    <w:rsid w:val="007C6D3C"/>
    <w:rsid w:val="007D09C8"/>
    <w:rsid w:val="007D1BA0"/>
    <w:rsid w:val="007D200E"/>
    <w:rsid w:val="007D443E"/>
    <w:rsid w:val="007D5A4E"/>
    <w:rsid w:val="007E01EC"/>
    <w:rsid w:val="007E1CC5"/>
    <w:rsid w:val="007E1D52"/>
    <w:rsid w:val="007E2214"/>
    <w:rsid w:val="007E2990"/>
    <w:rsid w:val="007E4003"/>
    <w:rsid w:val="007E5D81"/>
    <w:rsid w:val="007E607D"/>
    <w:rsid w:val="007E641F"/>
    <w:rsid w:val="007E78CC"/>
    <w:rsid w:val="007F0CA4"/>
    <w:rsid w:val="007F198B"/>
    <w:rsid w:val="007F25C5"/>
    <w:rsid w:val="007F3592"/>
    <w:rsid w:val="007F35FD"/>
    <w:rsid w:val="007F608F"/>
    <w:rsid w:val="007F62E7"/>
    <w:rsid w:val="007F6D4D"/>
    <w:rsid w:val="007F7CE4"/>
    <w:rsid w:val="00800171"/>
    <w:rsid w:val="00800EC8"/>
    <w:rsid w:val="0080172D"/>
    <w:rsid w:val="00801DDE"/>
    <w:rsid w:val="0080278B"/>
    <w:rsid w:val="008057A3"/>
    <w:rsid w:val="008060F8"/>
    <w:rsid w:val="00806183"/>
    <w:rsid w:val="00806A02"/>
    <w:rsid w:val="00806D68"/>
    <w:rsid w:val="00807576"/>
    <w:rsid w:val="00811DCB"/>
    <w:rsid w:val="00811ED8"/>
    <w:rsid w:val="00813919"/>
    <w:rsid w:val="00813E41"/>
    <w:rsid w:val="008144DE"/>
    <w:rsid w:val="008160A5"/>
    <w:rsid w:val="00816224"/>
    <w:rsid w:val="008177E2"/>
    <w:rsid w:val="008228C6"/>
    <w:rsid w:val="00823C01"/>
    <w:rsid w:val="00826156"/>
    <w:rsid w:val="00827370"/>
    <w:rsid w:val="00831967"/>
    <w:rsid w:val="00831A8F"/>
    <w:rsid w:val="00832E0D"/>
    <w:rsid w:val="00833783"/>
    <w:rsid w:val="00833FEA"/>
    <w:rsid w:val="00834578"/>
    <w:rsid w:val="00834EAF"/>
    <w:rsid w:val="00837883"/>
    <w:rsid w:val="00837D2E"/>
    <w:rsid w:val="008410E4"/>
    <w:rsid w:val="008411D0"/>
    <w:rsid w:val="00841540"/>
    <w:rsid w:val="008415FE"/>
    <w:rsid w:val="008416CA"/>
    <w:rsid w:val="0084192A"/>
    <w:rsid w:val="00842E9D"/>
    <w:rsid w:val="00850032"/>
    <w:rsid w:val="00850180"/>
    <w:rsid w:val="00852636"/>
    <w:rsid w:val="008545D8"/>
    <w:rsid w:val="00854996"/>
    <w:rsid w:val="00856AAD"/>
    <w:rsid w:val="0085725B"/>
    <w:rsid w:val="008604FA"/>
    <w:rsid w:val="00861168"/>
    <w:rsid w:val="00861626"/>
    <w:rsid w:val="00861EF7"/>
    <w:rsid w:val="00864D7C"/>
    <w:rsid w:val="00864F26"/>
    <w:rsid w:val="008668C2"/>
    <w:rsid w:val="00870008"/>
    <w:rsid w:val="00870311"/>
    <w:rsid w:val="008707BF"/>
    <w:rsid w:val="00870D1E"/>
    <w:rsid w:val="00870F82"/>
    <w:rsid w:val="008727BC"/>
    <w:rsid w:val="00874D91"/>
    <w:rsid w:val="00874EFD"/>
    <w:rsid w:val="00875498"/>
    <w:rsid w:val="00875DC6"/>
    <w:rsid w:val="00876CE6"/>
    <w:rsid w:val="008817FC"/>
    <w:rsid w:val="00883D53"/>
    <w:rsid w:val="00883F2F"/>
    <w:rsid w:val="00891096"/>
    <w:rsid w:val="00893671"/>
    <w:rsid w:val="00897F92"/>
    <w:rsid w:val="008A1777"/>
    <w:rsid w:val="008A51C6"/>
    <w:rsid w:val="008A5611"/>
    <w:rsid w:val="008A6594"/>
    <w:rsid w:val="008B1821"/>
    <w:rsid w:val="008B1C82"/>
    <w:rsid w:val="008B28C3"/>
    <w:rsid w:val="008B3657"/>
    <w:rsid w:val="008C0683"/>
    <w:rsid w:val="008C184A"/>
    <w:rsid w:val="008C2151"/>
    <w:rsid w:val="008C271A"/>
    <w:rsid w:val="008C3418"/>
    <w:rsid w:val="008C5F9A"/>
    <w:rsid w:val="008D0259"/>
    <w:rsid w:val="008D2805"/>
    <w:rsid w:val="008D2D3F"/>
    <w:rsid w:val="008D3841"/>
    <w:rsid w:val="008D4A12"/>
    <w:rsid w:val="008D6C18"/>
    <w:rsid w:val="008D7B62"/>
    <w:rsid w:val="008E07E2"/>
    <w:rsid w:val="008E0EFC"/>
    <w:rsid w:val="008E4476"/>
    <w:rsid w:val="008E76E1"/>
    <w:rsid w:val="008E7845"/>
    <w:rsid w:val="008F0273"/>
    <w:rsid w:val="008F0840"/>
    <w:rsid w:val="008F362D"/>
    <w:rsid w:val="008F3C83"/>
    <w:rsid w:val="008F706B"/>
    <w:rsid w:val="008F7FEF"/>
    <w:rsid w:val="009003F2"/>
    <w:rsid w:val="00902D63"/>
    <w:rsid w:val="00905BCA"/>
    <w:rsid w:val="00910D16"/>
    <w:rsid w:val="00912766"/>
    <w:rsid w:val="00912885"/>
    <w:rsid w:val="00916933"/>
    <w:rsid w:val="0091718C"/>
    <w:rsid w:val="0091734B"/>
    <w:rsid w:val="009177E2"/>
    <w:rsid w:val="0092185F"/>
    <w:rsid w:val="00921AB7"/>
    <w:rsid w:val="009223DC"/>
    <w:rsid w:val="00922E42"/>
    <w:rsid w:val="0092672B"/>
    <w:rsid w:val="0093029F"/>
    <w:rsid w:val="009303AD"/>
    <w:rsid w:val="009304DD"/>
    <w:rsid w:val="009342C4"/>
    <w:rsid w:val="0093478A"/>
    <w:rsid w:val="0093673B"/>
    <w:rsid w:val="009376D7"/>
    <w:rsid w:val="00937ECA"/>
    <w:rsid w:val="009402AE"/>
    <w:rsid w:val="00940707"/>
    <w:rsid w:val="00940999"/>
    <w:rsid w:val="00942133"/>
    <w:rsid w:val="009422C7"/>
    <w:rsid w:val="00942CE7"/>
    <w:rsid w:val="00943171"/>
    <w:rsid w:val="009438B9"/>
    <w:rsid w:val="0094448C"/>
    <w:rsid w:val="009450CC"/>
    <w:rsid w:val="00950F49"/>
    <w:rsid w:val="0095124E"/>
    <w:rsid w:val="00952486"/>
    <w:rsid w:val="00952A3E"/>
    <w:rsid w:val="00952F57"/>
    <w:rsid w:val="0095619B"/>
    <w:rsid w:val="009564D2"/>
    <w:rsid w:val="00957EFA"/>
    <w:rsid w:val="00962A85"/>
    <w:rsid w:val="009635DF"/>
    <w:rsid w:val="00963A6E"/>
    <w:rsid w:val="00963D33"/>
    <w:rsid w:val="00964B91"/>
    <w:rsid w:val="00970A06"/>
    <w:rsid w:val="009711BA"/>
    <w:rsid w:val="009712E5"/>
    <w:rsid w:val="00972091"/>
    <w:rsid w:val="00972A12"/>
    <w:rsid w:val="00974A1F"/>
    <w:rsid w:val="00974FEE"/>
    <w:rsid w:val="009752E2"/>
    <w:rsid w:val="00975320"/>
    <w:rsid w:val="00976CCF"/>
    <w:rsid w:val="00981AA1"/>
    <w:rsid w:val="00982104"/>
    <w:rsid w:val="00983E59"/>
    <w:rsid w:val="00984B99"/>
    <w:rsid w:val="00985F34"/>
    <w:rsid w:val="00987B51"/>
    <w:rsid w:val="00987DA2"/>
    <w:rsid w:val="00991222"/>
    <w:rsid w:val="00991741"/>
    <w:rsid w:val="00992126"/>
    <w:rsid w:val="00995EB2"/>
    <w:rsid w:val="00997B9D"/>
    <w:rsid w:val="00997C97"/>
    <w:rsid w:val="009A00B7"/>
    <w:rsid w:val="009A185F"/>
    <w:rsid w:val="009A4240"/>
    <w:rsid w:val="009A5508"/>
    <w:rsid w:val="009A63D8"/>
    <w:rsid w:val="009A64C0"/>
    <w:rsid w:val="009B206B"/>
    <w:rsid w:val="009B239A"/>
    <w:rsid w:val="009B4012"/>
    <w:rsid w:val="009B579E"/>
    <w:rsid w:val="009B5BC6"/>
    <w:rsid w:val="009B7F80"/>
    <w:rsid w:val="009C17F2"/>
    <w:rsid w:val="009C7E0E"/>
    <w:rsid w:val="009D0908"/>
    <w:rsid w:val="009D12CB"/>
    <w:rsid w:val="009D13B3"/>
    <w:rsid w:val="009D41AE"/>
    <w:rsid w:val="009D6AAF"/>
    <w:rsid w:val="009E197A"/>
    <w:rsid w:val="009E2AF4"/>
    <w:rsid w:val="009E4C49"/>
    <w:rsid w:val="009E5A1A"/>
    <w:rsid w:val="009E5FE1"/>
    <w:rsid w:val="009E6E0F"/>
    <w:rsid w:val="009E776C"/>
    <w:rsid w:val="009F19E7"/>
    <w:rsid w:val="009F2944"/>
    <w:rsid w:val="009F456A"/>
    <w:rsid w:val="009F6039"/>
    <w:rsid w:val="009F6E82"/>
    <w:rsid w:val="00A01F25"/>
    <w:rsid w:val="00A02220"/>
    <w:rsid w:val="00A0391D"/>
    <w:rsid w:val="00A03BB4"/>
    <w:rsid w:val="00A042AB"/>
    <w:rsid w:val="00A0475C"/>
    <w:rsid w:val="00A051FB"/>
    <w:rsid w:val="00A106D3"/>
    <w:rsid w:val="00A108EC"/>
    <w:rsid w:val="00A10F56"/>
    <w:rsid w:val="00A113F2"/>
    <w:rsid w:val="00A11A18"/>
    <w:rsid w:val="00A15290"/>
    <w:rsid w:val="00A15663"/>
    <w:rsid w:val="00A15FDF"/>
    <w:rsid w:val="00A160C4"/>
    <w:rsid w:val="00A16B22"/>
    <w:rsid w:val="00A16CBF"/>
    <w:rsid w:val="00A170A7"/>
    <w:rsid w:val="00A20770"/>
    <w:rsid w:val="00A25592"/>
    <w:rsid w:val="00A25C32"/>
    <w:rsid w:val="00A27A35"/>
    <w:rsid w:val="00A31CF6"/>
    <w:rsid w:val="00A3282F"/>
    <w:rsid w:val="00A33F15"/>
    <w:rsid w:val="00A343B7"/>
    <w:rsid w:val="00A359D4"/>
    <w:rsid w:val="00A37ADD"/>
    <w:rsid w:val="00A43357"/>
    <w:rsid w:val="00A44E7B"/>
    <w:rsid w:val="00A461D7"/>
    <w:rsid w:val="00A504D5"/>
    <w:rsid w:val="00A50CFF"/>
    <w:rsid w:val="00A5236D"/>
    <w:rsid w:val="00A527D1"/>
    <w:rsid w:val="00A529A8"/>
    <w:rsid w:val="00A54131"/>
    <w:rsid w:val="00A5621D"/>
    <w:rsid w:val="00A64792"/>
    <w:rsid w:val="00A64892"/>
    <w:rsid w:val="00A652F1"/>
    <w:rsid w:val="00A654EC"/>
    <w:rsid w:val="00A65935"/>
    <w:rsid w:val="00A67C88"/>
    <w:rsid w:val="00A705B9"/>
    <w:rsid w:val="00A70702"/>
    <w:rsid w:val="00A711D2"/>
    <w:rsid w:val="00A72BFD"/>
    <w:rsid w:val="00A734F3"/>
    <w:rsid w:val="00A736ED"/>
    <w:rsid w:val="00A75305"/>
    <w:rsid w:val="00A7538A"/>
    <w:rsid w:val="00A75444"/>
    <w:rsid w:val="00A8071C"/>
    <w:rsid w:val="00A809C4"/>
    <w:rsid w:val="00A80AB5"/>
    <w:rsid w:val="00A81313"/>
    <w:rsid w:val="00A82A51"/>
    <w:rsid w:val="00A83146"/>
    <w:rsid w:val="00A837C5"/>
    <w:rsid w:val="00A8451F"/>
    <w:rsid w:val="00A85D81"/>
    <w:rsid w:val="00A869F3"/>
    <w:rsid w:val="00A87C1F"/>
    <w:rsid w:val="00A90DD8"/>
    <w:rsid w:val="00A951AD"/>
    <w:rsid w:val="00A95596"/>
    <w:rsid w:val="00A96E14"/>
    <w:rsid w:val="00A9798A"/>
    <w:rsid w:val="00AA082C"/>
    <w:rsid w:val="00AA0A29"/>
    <w:rsid w:val="00AA0A8C"/>
    <w:rsid w:val="00AA4A11"/>
    <w:rsid w:val="00AA6D91"/>
    <w:rsid w:val="00AA7022"/>
    <w:rsid w:val="00AB0A0B"/>
    <w:rsid w:val="00AB17F1"/>
    <w:rsid w:val="00AB1F8B"/>
    <w:rsid w:val="00AB219A"/>
    <w:rsid w:val="00AB3D0B"/>
    <w:rsid w:val="00AB47C5"/>
    <w:rsid w:val="00AB492F"/>
    <w:rsid w:val="00AB71B3"/>
    <w:rsid w:val="00AB73E5"/>
    <w:rsid w:val="00AC107E"/>
    <w:rsid w:val="00AC137B"/>
    <w:rsid w:val="00AC1588"/>
    <w:rsid w:val="00AC38A2"/>
    <w:rsid w:val="00AC60B5"/>
    <w:rsid w:val="00AC728E"/>
    <w:rsid w:val="00AD0333"/>
    <w:rsid w:val="00AD199A"/>
    <w:rsid w:val="00AD5FB0"/>
    <w:rsid w:val="00AD63DE"/>
    <w:rsid w:val="00AD72D3"/>
    <w:rsid w:val="00AE093C"/>
    <w:rsid w:val="00AE26B4"/>
    <w:rsid w:val="00AE4EB2"/>
    <w:rsid w:val="00AE5725"/>
    <w:rsid w:val="00AF2462"/>
    <w:rsid w:val="00AF29A2"/>
    <w:rsid w:val="00AF3146"/>
    <w:rsid w:val="00AF3552"/>
    <w:rsid w:val="00AF4001"/>
    <w:rsid w:val="00AF4365"/>
    <w:rsid w:val="00AF5201"/>
    <w:rsid w:val="00AF571B"/>
    <w:rsid w:val="00AF686D"/>
    <w:rsid w:val="00AF6E23"/>
    <w:rsid w:val="00AF7C0D"/>
    <w:rsid w:val="00B001A6"/>
    <w:rsid w:val="00B010F0"/>
    <w:rsid w:val="00B029A7"/>
    <w:rsid w:val="00B031FD"/>
    <w:rsid w:val="00B03CB2"/>
    <w:rsid w:val="00B04B4C"/>
    <w:rsid w:val="00B065F6"/>
    <w:rsid w:val="00B0687B"/>
    <w:rsid w:val="00B105B1"/>
    <w:rsid w:val="00B10890"/>
    <w:rsid w:val="00B11144"/>
    <w:rsid w:val="00B122C6"/>
    <w:rsid w:val="00B1334F"/>
    <w:rsid w:val="00B14C16"/>
    <w:rsid w:val="00B15866"/>
    <w:rsid w:val="00B15F47"/>
    <w:rsid w:val="00B16CBE"/>
    <w:rsid w:val="00B175F9"/>
    <w:rsid w:val="00B17C57"/>
    <w:rsid w:val="00B20A28"/>
    <w:rsid w:val="00B22D27"/>
    <w:rsid w:val="00B257A3"/>
    <w:rsid w:val="00B26F26"/>
    <w:rsid w:val="00B31AE7"/>
    <w:rsid w:val="00B33475"/>
    <w:rsid w:val="00B3394D"/>
    <w:rsid w:val="00B348E7"/>
    <w:rsid w:val="00B34CB4"/>
    <w:rsid w:val="00B34DD6"/>
    <w:rsid w:val="00B35CC3"/>
    <w:rsid w:val="00B37A5D"/>
    <w:rsid w:val="00B37C09"/>
    <w:rsid w:val="00B45D4F"/>
    <w:rsid w:val="00B460AF"/>
    <w:rsid w:val="00B50B92"/>
    <w:rsid w:val="00B5254C"/>
    <w:rsid w:val="00B53D7C"/>
    <w:rsid w:val="00B54DFD"/>
    <w:rsid w:val="00B550F0"/>
    <w:rsid w:val="00B55241"/>
    <w:rsid w:val="00B57924"/>
    <w:rsid w:val="00B57ABC"/>
    <w:rsid w:val="00B60846"/>
    <w:rsid w:val="00B60AC2"/>
    <w:rsid w:val="00B63FBA"/>
    <w:rsid w:val="00B65D62"/>
    <w:rsid w:val="00B673A5"/>
    <w:rsid w:val="00B6750D"/>
    <w:rsid w:val="00B707D0"/>
    <w:rsid w:val="00B73382"/>
    <w:rsid w:val="00B7573B"/>
    <w:rsid w:val="00B758A8"/>
    <w:rsid w:val="00B76183"/>
    <w:rsid w:val="00B77388"/>
    <w:rsid w:val="00B81BD2"/>
    <w:rsid w:val="00B837B0"/>
    <w:rsid w:val="00B83DF0"/>
    <w:rsid w:val="00B847BC"/>
    <w:rsid w:val="00B852EC"/>
    <w:rsid w:val="00B90295"/>
    <w:rsid w:val="00B9482C"/>
    <w:rsid w:val="00B95681"/>
    <w:rsid w:val="00B970EF"/>
    <w:rsid w:val="00BA0490"/>
    <w:rsid w:val="00BA0A9E"/>
    <w:rsid w:val="00BA16E8"/>
    <w:rsid w:val="00BA1BA9"/>
    <w:rsid w:val="00BA41F8"/>
    <w:rsid w:val="00BA616A"/>
    <w:rsid w:val="00BB007E"/>
    <w:rsid w:val="00BB0646"/>
    <w:rsid w:val="00BB2FD4"/>
    <w:rsid w:val="00BB3A49"/>
    <w:rsid w:val="00BB3BA5"/>
    <w:rsid w:val="00BB3BDE"/>
    <w:rsid w:val="00BB497F"/>
    <w:rsid w:val="00BB55A8"/>
    <w:rsid w:val="00BB6C27"/>
    <w:rsid w:val="00BB6E98"/>
    <w:rsid w:val="00BB73A0"/>
    <w:rsid w:val="00BC1A2D"/>
    <w:rsid w:val="00BC1B23"/>
    <w:rsid w:val="00BC275F"/>
    <w:rsid w:val="00BC2C7D"/>
    <w:rsid w:val="00BC2F32"/>
    <w:rsid w:val="00BC49C6"/>
    <w:rsid w:val="00BD2E51"/>
    <w:rsid w:val="00BD6510"/>
    <w:rsid w:val="00BD6E5B"/>
    <w:rsid w:val="00BD7438"/>
    <w:rsid w:val="00BE00BE"/>
    <w:rsid w:val="00BE086C"/>
    <w:rsid w:val="00BE0ABD"/>
    <w:rsid w:val="00BE186F"/>
    <w:rsid w:val="00BE3660"/>
    <w:rsid w:val="00BE516E"/>
    <w:rsid w:val="00BE7D56"/>
    <w:rsid w:val="00BF3268"/>
    <w:rsid w:val="00BF713F"/>
    <w:rsid w:val="00C02CCD"/>
    <w:rsid w:val="00C02F55"/>
    <w:rsid w:val="00C07777"/>
    <w:rsid w:val="00C100F2"/>
    <w:rsid w:val="00C10E1E"/>
    <w:rsid w:val="00C1151E"/>
    <w:rsid w:val="00C11B3D"/>
    <w:rsid w:val="00C127FC"/>
    <w:rsid w:val="00C13637"/>
    <w:rsid w:val="00C16236"/>
    <w:rsid w:val="00C17147"/>
    <w:rsid w:val="00C203A3"/>
    <w:rsid w:val="00C203AC"/>
    <w:rsid w:val="00C219EC"/>
    <w:rsid w:val="00C22065"/>
    <w:rsid w:val="00C22319"/>
    <w:rsid w:val="00C22696"/>
    <w:rsid w:val="00C23374"/>
    <w:rsid w:val="00C23959"/>
    <w:rsid w:val="00C27FAE"/>
    <w:rsid w:val="00C301BE"/>
    <w:rsid w:val="00C30B09"/>
    <w:rsid w:val="00C32849"/>
    <w:rsid w:val="00C3311E"/>
    <w:rsid w:val="00C34CB5"/>
    <w:rsid w:val="00C37188"/>
    <w:rsid w:val="00C37DDD"/>
    <w:rsid w:val="00C4160E"/>
    <w:rsid w:val="00C41720"/>
    <w:rsid w:val="00C42A23"/>
    <w:rsid w:val="00C45EA2"/>
    <w:rsid w:val="00C47BC4"/>
    <w:rsid w:val="00C505AC"/>
    <w:rsid w:val="00C506BF"/>
    <w:rsid w:val="00C51439"/>
    <w:rsid w:val="00C5483B"/>
    <w:rsid w:val="00C54B1D"/>
    <w:rsid w:val="00C54BE9"/>
    <w:rsid w:val="00C566C6"/>
    <w:rsid w:val="00C5732F"/>
    <w:rsid w:val="00C603BF"/>
    <w:rsid w:val="00C61065"/>
    <w:rsid w:val="00C63032"/>
    <w:rsid w:val="00C630AB"/>
    <w:rsid w:val="00C6347F"/>
    <w:rsid w:val="00C6438C"/>
    <w:rsid w:val="00C648AF"/>
    <w:rsid w:val="00C65727"/>
    <w:rsid w:val="00C65759"/>
    <w:rsid w:val="00C65931"/>
    <w:rsid w:val="00C660C1"/>
    <w:rsid w:val="00C66473"/>
    <w:rsid w:val="00C669DA"/>
    <w:rsid w:val="00C704DE"/>
    <w:rsid w:val="00C720C5"/>
    <w:rsid w:val="00C73102"/>
    <w:rsid w:val="00C74401"/>
    <w:rsid w:val="00C751F6"/>
    <w:rsid w:val="00C7613C"/>
    <w:rsid w:val="00C83FC7"/>
    <w:rsid w:val="00C8451E"/>
    <w:rsid w:val="00C85603"/>
    <w:rsid w:val="00C85720"/>
    <w:rsid w:val="00C85C47"/>
    <w:rsid w:val="00C87F29"/>
    <w:rsid w:val="00C92C74"/>
    <w:rsid w:val="00C953B0"/>
    <w:rsid w:val="00C96E5E"/>
    <w:rsid w:val="00CA0298"/>
    <w:rsid w:val="00CA1173"/>
    <w:rsid w:val="00CA1ABE"/>
    <w:rsid w:val="00CA1C4D"/>
    <w:rsid w:val="00CA4B4A"/>
    <w:rsid w:val="00CA5A84"/>
    <w:rsid w:val="00CA683A"/>
    <w:rsid w:val="00CA6E41"/>
    <w:rsid w:val="00CA742B"/>
    <w:rsid w:val="00CA767C"/>
    <w:rsid w:val="00CA781C"/>
    <w:rsid w:val="00CB094B"/>
    <w:rsid w:val="00CB1E92"/>
    <w:rsid w:val="00CB3188"/>
    <w:rsid w:val="00CB4122"/>
    <w:rsid w:val="00CB694C"/>
    <w:rsid w:val="00CB6B56"/>
    <w:rsid w:val="00CC234F"/>
    <w:rsid w:val="00CC446A"/>
    <w:rsid w:val="00CC5DD3"/>
    <w:rsid w:val="00CC6633"/>
    <w:rsid w:val="00CD1B8D"/>
    <w:rsid w:val="00CD2D90"/>
    <w:rsid w:val="00CD375D"/>
    <w:rsid w:val="00CD37D8"/>
    <w:rsid w:val="00CD54D2"/>
    <w:rsid w:val="00CD7A0E"/>
    <w:rsid w:val="00CE0641"/>
    <w:rsid w:val="00CE067D"/>
    <w:rsid w:val="00CF0894"/>
    <w:rsid w:val="00CF1981"/>
    <w:rsid w:val="00CF3396"/>
    <w:rsid w:val="00CF665D"/>
    <w:rsid w:val="00CF744C"/>
    <w:rsid w:val="00CF799C"/>
    <w:rsid w:val="00D006E0"/>
    <w:rsid w:val="00D024F8"/>
    <w:rsid w:val="00D03A02"/>
    <w:rsid w:val="00D06F45"/>
    <w:rsid w:val="00D071D0"/>
    <w:rsid w:val="00D103FD"/>
    <w:rsid w:val="00D108FC"/>
    <w:rsid w:val="00D11A00"/>
    <w:rsid w:val="00D14E75"/>
    <w:rsid w:val="00D1505A"/>
    <w:rsid w:val="00D15E50"/>
    <w:rsid w:val="00D1649A"/>
    <w:rsid w:val="00D1660C"/>
    <w:rsid w:val="00D16A89"/>
    <w:rsid w:val="00D16BC5"/>
    <w:rsid w:val="00D16D51"/>
    <w:rsid w:val="00D2025E"/>
    <w:rsid w:val="00D20864"/>
    <w:rsid w:val="00D20FE5"/>
    <w:rsid w:val="00D221E1"/>
    <w:rsid w:val="00D22722"/>
    <w:rsid w:val="00D2383E"/>
    <w:rsid w:val="00D24EF1"/>
    <w:rsid w:val="00D27CAE"/>
    <w:rsid w:val="00D30BA9"/>
    <w:rsid w:val="00D31E9E"/>
    <w:rsid w:val="00D3422F"/>
    <w:rsid w:val="00D409CC"/>
    <w:rsid w:val="00D43CE3"/>
    <w:rsid w:val="00D44F03"/>
    <w:rsid w:val="00D45EE1"/>
    <w:rsid w:val="00D46150"/>
    <w:rsid w:val="00D461C7"/>
    <w:rsid w:val="00D4676E"/>
    <w:rsid w:val="00D51EBD"/>
    <w:rsid w:val="00D56DF4"/>
    <w:rsid w:val="00D570DD"/>
    <w:rsid w:val="00D577A5"/>
    <w:rsid w:val="00D61319"/>
    <w:rsid w:val="00D62FEF"/>
    <w:rsid w:val="00D63AED"/>
    <w:rsid w:val="00D63D99"/>
    <w:rsid w:val="00D657EB"/>
    <w:rsid w:val="00D70BAB"/>
    <w:rsid w:val="00D72664"/>
    <w:rsid w:val="00D7437B"/>
    <w:rsid w:val="00D76721"/>
    <w:rsid w:val="00D76E08"/>
    <w:rsid w:val="00D774AE"/>
    <w:rsid w:val="00D77DFE"/>
    <w:rsid w:val="00D8159C"/>
    <w:rsid w:val="00D8288F"/>
    <w:rsid w:val="00D84619"/>
    <w:rsid w:val="00D902F6"/>
    <w:rsid w:val="00D907A6"/>
    <w:rsid w:val="00D92406"/>
    <w:rsid w:val="00D9260B"/>
    <w:rsid w:val="00D92DBB"/>
    <w:rsid w:val="00D9643C"/>
    <w:rsid w:val="00D96C08"/>
    <w:rsid w:val="00DA070A"/>
    <w:rsid w:val="00DA24B0"/>
    <w:rsid w:val="00DA253F"/>
    <w:rsid w:val="00DA414F"/>
    <w:rsid w:val="00DA4207"/>
    <w:rsid w:val="00DA5308"/>
    <w:rsid w:val="00DA6F40"/>
    <w:rsid w:val="00DB0224"/>
    <w:rsid w:val="00DB1007"/>
    <w:rsid w:val="00DB2AA4"/>
    <w:rsid w:val="00DB2D64"/>
    <w:rsid w:val="00DB4A52"/>
    <w:rsid w:val="00DB527F"/>
    <w:rsid w:val="00DB57AA"/>
    <w:rsid w:val="00DB6A0A"/>
    <w:rsid w:val="00DC445E"/>
    <w:rsid w:val="00DC4A17"/>
    <w:rsid w:val="00DC54FC"/>
    <w:rsid w:val="00DC5874"/>
    <w:rsid w:val="00DC6559"/>
    <w:rsid w:val="00DC7491"/>
    <w:rsid w:val="00DC7772"/>
    <w:rsid w:val="00DD0463"/>
    <w:rsid w:val="00DD08CB"/>
    <w:rsid w:val="00DD0C70"/>
    <w:rsid w:val="00DD1BF2"/>
    <w:rsid w:val="00DD2D21"/>
    <w:rsid w:val="00DD3046"/>
    <w:rsid w:val="00DD353A"/>
    <w:rsid w:val="00DD77CB"/>
    <w:rsid w:val="00DE1280"/>
    <w:rsid w:val="00DE1696"/>
    <w:rsid w:val="00DE2CDC"/>
    <w:rsid w:val="00DE2DAF"/>
    <w:rsid w:val="00DE3005"/>
    <w:rsid w:val="00DE4882"/>
    <w:rsid w:val="00DE67FA"/>
    <w:rsid w:val="00DE6AEE"/>
    <w:rsid w:val="00DF25F8"/>
    <w:rsid w:val="00DF5583"/>
    <w:rsid w:val="00DF5EFB"/>
    <w:rsid w:val="00DF613F"/>
    <w:rsid w:val="00E00B74"/>
    <w:rsid w:val="00E00E25"/>
    <w:rsid w:val="00E01A06"/>
    <w:rsid w:val="00E02045"/>
    <w:rsid w:val="00E02DDD"/>
    <w:rsid w:val="00E036CF"/>
    <w:rsid w:val="00E038DA"/>
    <w:rsid w:val="00E04104"/>
    <w:rsid w:val="00E0509E"/>
    <w:rsid w:val="00E05489"/>
    <w:rsid w:val="00E05C85"/>
    <w:rsid w:val="00E06136"/>
    <w:rsid w:val="00E07096"/>
    <w:rsid w:val="00E10818"/>
    <w:rsid w:val="00E1238C"/>
    <w:rsid w:val="00E123BC"/>
    <w:rsid w:val="00E12958"/>
    <w:rsid w:val="00E12C5F"/>
    <w:rsid w:val="00E144D5"/>
    <w:rsid w:val="00E153C5"/>
    <w:rsid w:val="00E15BE2"/>
    <w:rsid w:val="00E1716E"/>
    <w:rsid w:val="00E213FF"/>
    <w:rsid w:val="00E21D11"/>
    <w:rsid w:val="00E22D1A"/>
    <w:rsid w:val="00E27F8D"/>
    <w:rsid w:val="00E30656"/>
    <w:rsid w:val="00E316AD"/>
    <w:rsid w:val="00E31812"/>
    <w:rsid w:val="00E31A4B"/>
    <w:rsid w:val="00E321D1"/>
    <w:rsid w:val="00E3226D"/>
    <w:rsid w:val="00E32320"/>
    <w:rsid w:val="00E323F8"/>
    <w:rsid w:val="00E32800"/>
    <w:rsid w:val="00E339F9"/>
    <w:rsid w:val="00E34B39"/>
    <w:rsid w:val="00E35310"/>
    <w:rsid w:val="00E36923"/>
    <w:rsid w:val="00E37805"/>
    <w:rsid w:val="00E42097"/>
    <w:rsid w:val="00E43F12"/>
    <w:rsid w:val="00E44E98"/>
    <w:rsid w:val="00E4560C"/>
    <w:rsid w:val="00E45F52"/>
    <w:rsid w:val="00E462A6"/>
    <w:rsid w:val="00E47BE3"/>
    <w:rsid w:val="00E47DEB"/>
    <w:rsid w:val="00E50582"/>
    <w:rsid w:val="00E524BC"/>
    <w:rsid w:val="00E52BA9"/>
    <w:rsid w:val="00E53270"/>
    <w:rsid w:val="00E54124"/>
    <w:rsid w:val="00E54384"/>
    <w:rsid w:val="00E54959"/>
    <w:rsid w:val="00E5586C"/>
    <w:rsid w:val="00E5666C"/>
    <w:rsid w:val="00E5713D"/>
    <w:rsid w:val="00E60796"/>
    <w:rsid w:val="00E6569D"/>
    <w:rsid w:val="00E65F51"/>
    <w:rsid w:val="00E67E45"/>
    <w:rsid w:val="00E70A81"/>
    <w:rsid w:val="00E71009"/>
    <w:rsid w:val="00E72133"/>
    <w:rsid w:val="00E744DB"/>
    <w:rsid w:val="00E777DD"/>
    <w:rsid w:val="00E81D9C"/>
    <w:rsid w:val="00E83360"/>
    <w:rsid w:val="00E83D67"/>
    <w:rsid w:val="00E83D9C"/>
    <w:rsid w:val="00E8538D"/>
    <w:rsid w:val="00E85D0B"/>
    <w:rsid w:val="00E867CE"/>
    <w:rsid w:val="00E87D4F"/>
    <w:rsid w:val="00E904BD"/>
    <w:rsid w:val="00E937D5"/>
    <w:rsid w:val="00E938B3"/>
    <w:rsid w:val="00E96B4F"/>
    <w:rsid w:val="00E973FD"/>
    <w:rsid w:val="00EA1834"/>
    <w:rsid w:val="00EA73BF"/>
    <w:rsid w:val="00EA7D82"/>
    <w:rsid w:val="00EB1A92"/>
    <w:rsid w:val="00EB3861"/>
    <w:rsid w:val="00EB4A2A"/>
    <w:rsid w:val="00EB4E24"/>
    <w:rsid w:val="00EB663A"/>
    <w:rsid w:val="00EC1A7E"/>
    <w:rsid w:val="00EC4325"/>
    <w:rsid w:val="00EC48A8"/>
    <w:rsid w:val="00EC4C22"/>
    <w:rsid w:val="00EC66F3"/>
    <w:rsid w:val="00EC756C"/>
    <w:rsid w:val="00ED19F1"/>
    <w:rsid w:val="00ED3184"/>
    <w:rsid w:val="00ED395B"/>
    <w:rsid w:val="00ED3DCC"/>
    <w:rsid w:val="00ED567C"/>
    <w:rsid w:val="00ED6A19"/>
    <w:rsid w:val="00EE11F2"/>
    <w:rsid w:val="00EE198D"/>
    <w:rsid w:val="00EE427E"/>
    <w:rsid w:val="00EE5044"/>
    <w:rsid w:val="00EF1ACA"/>
    <w:rsid w:val="00EF24BB"/>
    <w:rsid w:val="00EF2BB3"/>
    <w:rsid w:val="00EF3C95"/>
    <w:rsid w:val="00EF3EDF"/>
    <w:rsid w:val="00EF5927"/>
    <w:rsid w:val="00EF672F"/>
    <w:rsid w:val="00EF7C80"/>
    <w:rsid w:val="00F00637"/>
    <w:rsid w:val="00F013AE"/>
    <w:rsid w:val="00F029C7"/>
    <w:rsid w:val="00F03865"/>
    <w:rsid w:val="00F0471D"/>
    <w:rsid w:val="00F052E6"/>
    <w:rsid w:val="00F056B7"/>
    <w:rsid w:val="00F064C5"/>
    <w:rsid w:val="00F06A7A"/>
    <w:rsid w:val="00F10F42"/>
    <w:rsid w:val="00F139C9"/>
    <w:rsid w:val="00F14553"/>
    <w:rsid w:val="00F15568"/>
    <w:rsid w:val="00F16124"/>
    <w:rsid w:val="00F16F8C"/>
    <w:rsid w:val="00F20492"/>
    <w:rsid w:val="00F22925"/>
    <w:rsid w:val="00F27896"/>
    <w:rsid w:val="00F279DF"/>
    <w:rsid w:val="00F306EE"/>
    <w:rsid w:val="00F30833"/>
    <w:rsid w:val="00F30ACC"/>
    <w:rsid w:val="00F36405"/>
    <w:rsid w:val="00F36E07"/>
    <w:rsid w:val="00F37078"/>
    <w:rsid w:val="00F4012D"/>
    <w:rsid w:val="00F42743"/>
    <w:rsid w:val="00F43E02"/>
    <w:rsid w:val="00F4628B"/>
    <w:rsid w:val="00F46475"/>
    <w:rsid w:val="00F47467"/>
    <w:rsid w:val="00F52064"/>
    <w:rsid w:val="00F528DD"/>
    <w:rsid w:val="00F532CA"/>
    <w:rsid w:val="00F54E35"/>
    <w:rsid w:val="00F54E4D"/>
    <w:rsid w:val="00F54EF1"/>
    <w:rsid w:val="00F55FE2"/>
    <w:rsid w:val="00F56249"/>
    <w:rsid w:val="00F5722F"/>
    <w:rsid w:val="00F6043E"/>
    <w:rsid w:val="00F60DB0"/>
    <w:rsid w:val="00F6254A"/>
    <w:rsid w:val="00F62EE7"/>
    <w:rsid w:val="00F63103"/>
    <w:rsid w:val="00F65D6C"/>
    <w:rsid w:val="00F6672C"/>
    <w:rsid w:val="00F669FF"/>
    <w:rsid w:val="00F66E73"/>
    <w:rsid w:val="00F71B4F"/>
    <w:rsid w:val="00F71FC1"/>
    <w:rsid w:val="00F74C1A"/>
    <w:rsid w:val="00F75DC5"/>
    <w:rsid w:val="00F76CC4"/>
    <w:rsid w:val="00F802F5"/>
    <w:rsid w:val="00F80BA9"/>
    <w:rsid w:val="00F832F7"/>
    <w:rsid w:val="00F83315"/>
    <w:rsid w:val="00F84246"/>
    <w:rsid w:val="00F84877"/>
    <w:rsid w:val="00F85CDF"/>
    <w:rsid w:val="00F86812"/>
    <w:rsid w:val="00F93CDE"/>
    <w:rsid w:val="00F94346"/>
    <w:rsid w:val="00F95D21"/>
    <w:rsid w:val="00FA0B74"/>
    <w:rsid w:val="00FA143A"/>
    <w:rsid w:val="00FA2E40"/>
    <w:rsid w:val="00FA428A"/>
    <w:rsid w:val="00FA4F29"/>
    <w:rsid w:val="00FA66B8"/>
    <w:rsid w:val="00FA72F0"/>
    <w:rsid w:val="00FA7DEB"/>
    <w:rsid w:val="00FB0D14"/>
    <w:rsid w:val="00FB22BC"/>
    <w:rsid w:val="00FB2840"/>
    <w:rsid w:val="00FB2A2D"/>
    <w:rsid w:val="00FB387E"/>
    <w:rsid w:val="00FB4368"/>
    <w:rsid w:val="00FB4663"/>
    <w:rsid w:val="00FB476E"/>
    <w:rsid w:val="00FB55AB"/>
    <w:rsid w:val="00FB57AF"/>
    <w:rsid w:val="00FB6A85"/>
    <w:rsid w:val="00FB702E"/>
    <w:rsid w:val="00FB733B"/>
    <w:rsid w:val="00FB7648"/>
    <w:rsid w:val="00FC073F"/>
    <w:rsid w:val="00FC0888"/>
    <w:rsid w:val="00FC13DB"/>
    <w:rsid w:val="00FC3091"/>
    <w:rsid w:val="00FC4FC6"/>
    <w:rsid w:val="00FC5364"/>
    <w:rsid w:val="00FC79AE"/>
    <w:rsid w:val="00FD0C15"/>
    <w:rsid w:val="00FD1CCA"/>
    <w:rsid w:val="00FD395F"/>
    <w:rsid w:val="00FD4E7C"/>
    <w:rsid w:val="00FD5314"/>
    <w:rsid w:val="00FD6653"/>
    <w:rsid w:val="00FD6ED0"/>
    <w:rsid w:val="00FD78FC"/>
    <w:rsid w:val="00FE0C10"/>
    <w:rsid w:val="00FE1028"/>
    <w:rsid w:val="00FE5FCE"/>
    <w:rsid w:val="00FE66E9"/>
    <w:rsid w:val="00FE76DD"/>
    <w:rsid w:val="00FE7DE7"/>
    <w:rsid w:val="00FF0125"/>
    <w:rsid w:val="00FF0F02"/>
    <w:rsid w:val="00FF10DD"/>
    <w:rsid w:val="00FF12AD"/>
    <w:rsid w:val="00FF1577"/>
    <w:rsid w:val="00FF2283"/>
    <w:rsid w:val="00FF32EE"/>
    <w:rsid w:val="00FF5EEB"/>
    <w:rsid w:val="00FF730A"/>
    <w:rsid w:val="00FF7463"/>
    <w:rsid w:val="00FF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794D56"/>
  <w15:docId w15:val="{9194497C-FB28-4E1C-9A40-9B3EFD9E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7">
    <w:lsdException w:name="Normal" w:locked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  <w:lsdException w:name="Smart Link Error" w:locked="0" w:semiHidden="1" w:uiPriority="99" w:unhideWhenUsed="1"/>
  </w:latentStyles>
  <w:style w:type="paragraph" w:default="1" w:styleId="a5">
    <w:name w:val="Normal"/>
    <w:qFormat/>
    <w:rsid w:val="00D16A89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uiPriority w:val="99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uiPriority w:val="99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uiPriority w:val="99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7">
    <w:name w:val="_Основной с красной строки"/>
    <w:basedOn w:val="a5"/>
    <w:link w:val="af9"/>
    <w:uiPriority w:val="9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uiPriority w:val="99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CA742B"/>
    <w:pPr>
      <w:tabs>
        <w:tab w:val="left" w:pos="480"/>
        <w:tab w:val="right" w:leader="dot" w:pos="10205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aliases w:val="Сетка таблицы GR"/>
    <w:basedOn w:val="a7"/>
    <w:uiPriority w:val="39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uiPriority w:val="99"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uiPriority w:val="99"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uiPriority w:val="99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uiPriority w:val="20"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afffff0">
    <w:name w:val="Таблица текст"/>
    <w:basedOn w:val="a5"/>
    <w:uiPriority w:val="99"/>
    <w:rsid w:val="006F6D26"/>
    <w:pPr>
      <w:widowControl/>
      <w:autoSpaceDN/>
      <w:adjustRightInd/>
      <w:spacing w:before="40" w:after="40" w:line="240" w:lineRule="auto"/>
      <w:ind w:left="57" w:right="57"/>
      <w:jc w:val="left"/>
      <w:textAlignment w:val="auto"/>
    </w:pPr>
  </w:style>
  <w:style w:type="character" w:customStyle="1" w:styleId="tx1">
    <w:name w:val="tx1"/>
    <w:rsid w:val="00AB219A"/>
    <w:rPr>
      <w:b/>
      <w:bCs/>
    </w:rPr>
  </w:style>
  <w:style w:type="character" w:customStyle="1" w:styleId="m1">
    <w:name w:val="m1"/>
    <w:basedOn w:val="a6"/>
    <w:rsid w:val="000C620C"/>
    <w:rPr>
      <w:color w:val="0000FF"/>
    </w:rPr>
  </w:style>
  <w:style w:type="paragraph" w:styleId="HTML">
    <w:name w:val="HTML Preformatted"/>
    <w:basedOn w:val="a5"/>
    <w:link w:val="HTML0"/>
    <w:uiPriority w:val="99"/>
    <w:unhideWhenUsed/>
    <w:locked/>
    <w:rsid w:val="00AE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AE4EB2"/>
    <w:rPr>
      <w:rFonts w:ascii="Courier New" w:hAnsi="Courier New" w:cs="Courier New"/>
    </w:rPr>
  </w:style>
  <w:style w:type="paragraph" w:customStyle="1" w:styleId="b">
    <w:name w:val="b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k">
    <w:name w:val="k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t">
    <w:name w:val="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00"/>
    </w:rPr>
  </w:style>
  <w:style w:type="paragraph" w:customStyle="1" w:styleId="xt">
    <w:name w:val="x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99"/>
    </w:rPr>
  </w:style>
  <w:style w:type="paragraph" w:customStyle="1" w:styleId="ns">
    <w:name w:val="ns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FF0000"/>
    </w:rPr>
  </w:style>
  <w:style w:type="paragraph" w:customStyle="1" w:styleId="dt">
    <w:name w:val="d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8000"/>
    </w:rPr>
  </w:style>
  <w:style w:type="paragraph" w:customStyle="1" w:styleId="m">
    <w:name w:val="m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tx">
    <w:name w:val="tx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b/>
      <w:bCs/>
    </w:rPr>
  </w:style>
  <w:style w:type="paragraph" w:customStyle="1" w:styleId="db">
    <w:name w:val="db"/>
    <w:basedOn w:val="a5"/>
    <w:rsid w:val="00AE4EB2"/>
    <w:pPr>
      <w:widowControl/>
      <w:pBdr>
        <w:left w:val="single" w:sz="6" w:space="4" w:color="CCCCCC"/>
      </w:pBdr>
      <w:autoSpaceDN/>
      <w:adjustRightInd/>
      <w:spacing w:line="240" w:lineRule="auto"/>
      <w:ind w:left="240"/>
      <w:jc w:val="left"/>
      <w:textAlignment w:val="auto"/>
    </w:pPr>
    <w:rPr>
      <w:rFonts w:ascii="Courier" w:hAnsi="Courier"/>
    </w:rPr>
  </w:style>
  <w:style w:type="paragraph" w:customStyle="1" w:styleId="di">
    <w:name w:val="d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</w:rPr>
  </w:style>
  <w:style w:type="paragraph" w:customStyle="1" w:styleId="d">
    <w:name w:val="d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pi">
    <w:name w:val="p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cb">
    <w:name w:val="cb"/>
    <w:basedOn w:val="a5"/>
    <w:rsid w:val="00AE4EB2"/>
    <w:pPr>
      <w:widowControl/>
      <w:autoSpaceDN/>
      <w:adjustRightInd/>
      <w:spacing w:line="240" w:lineRule="auto"/>
      <w:ind w:left="240"/>
      <w:jc w:val="left"/>
      <w:textAlignment w:val="auto"/>
    </w:pPr>
    <w:rPr>
      <w:rFonts w:ascii="Courier" w:hAnsi="Courier"/>
      <w:color w:val="888888"/>
    </w:rPr>
  </w:style>
  <w:style w:type="paragraph" w:customStyle="1" w:styleId="ci">
    <w:name w:val="c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  <w:color w:val="888888"/>
    </w:rPr>
  </w:style>
  <w:style w:type="character" w:customStyle="1" w:styleId="pi1">
    <w:name w:val="pi1"/>
    <w:basedOn w:val="a6"/>
    <w:rsid w:val="00AE4EB2"/>
    <w:rPr>
      <w:color w:val="0000FF"/>
    </w:rPr>
  </w:style>
  <w:style w:type="character" w:styleId="afffff1">
    <w:name w:val="FollowedHyperlink"/>
    <w:basedOn w:val="a6"/>
    <w:uiPriority w:val="99"/>
    <w:semiHidden/>
    <w:unhideWhenUsed/>
    <w:locked/>
    <w:rsid w:val="00AE4EB2"/>
    <w:rPr>
      <w:color w:val="800080"/>
      <w:u w:val="single"/>
    </w:rPr>
  </w:style>
  <w:style w:type="character" w:customStyle="1" w:styleId="t1">
    <w:name w:val="t1"/>
    <w:basedOn w:val="a6"/>
    <w:rsid w:val="00AE4EB2"/>
    <w:rPr>
      <w:color w:val="990000"/>
    </w:rPr>
  </w:style>
  <w:style w:type="character" w:customStyle="1" w:styleId="ns1">
    <w:name w:val="ns1"/>
    <w:basedOn w:val="a6"/>
    <w:rsid w:val="00AE4EB2"/>
    <w:rPr>
      <w:color w:val="FF0000"/>
    </w:rPr>
  </w:style>
  <w:style w:type="character" w:customStyle="1" w:styleId="b1">
    <w:name w:val="b1"/>
    <w:basedOn w:val="a6"/>
    <w:rsid w:val="00AE4EB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roptype">
    <w:name w:val="proptype"/>
    <w:basedOn w:val="a6"/>
    <w:rsid w:val="003172D6"/>
  </w:style>
  <w:style w:type="character" w:customStyle="1" w:styleId="propname">
    <w:name w:val="propname"/>
    <w:basedOn w:val="a6"/>
    <w:rsid w:val="003172D6"/>
  </w:style>
  <w:style w:type="character" w:customStyle="1" w:styleId="propdesc">
    <w:name w:val="propdesc"/>
    <w:basedOn w:val="a6"/>
    <w:rsid w:val="003172D6"/>
  </w:style>
  <w:style w:type="character" w:customStyle="1" w:styleId="1f1">
    <w:name w:val="Строгий1"/>
    <w:basedOn w:val="a6"/>
    <w:rsid w:val="003172D6"/>
  </w:style>
  <w:style w:type="character" w:customStyle="1" w:styleId="model-signature">
    <w:name w:val="model-signature"/>
    <w:basedOn w:val="a6"/>
    <w:rsid w:val="006D299B"/>
  </w:style>
  <w:style w:type="character" w:customStyle="1" w:styleId="httpmethod">
    <w:name w:val="http_method"/>
    <w:basedOn w:val="a6"/>
    <w:rsid w:val="00AF5201"/>
  </w:style>
  <w:style w:type="character" w:customStyle="1" w:styleId="path">
    <w:name w:val="path"/>
    <w:basedOn w:val="a6"/>
    <w:rsid w:val="00AF5201"/>
  </w:style>
  <w:style w:type="character" w:styleId="HTML1">
    <w:name w:val="HTML Code"/>
    <w:basedOn w:val="a6"/>
    <w:uiPriority w:val="99"/>
    <w:semiHidden/>
    <w:unhideWhenUsed/>
    <w:locked/>
    <w:rsid w:val="00B04B4C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6"/>
    <w:rsid w:val="00B04B4C"/>
  </w:style>
  <w:style w:type="character" w:customStyle="1" w:styleId="value">
    <w:name w:val="value"/>
    <w:basedOn w:val="a6"/>
    <w:rsid w:val="00B04B4C"/>
  </w:style>
  <w:style w:type="character" w:customStyle="1" w:styleId="string">
    <w:name w:val="string"/>
    <w:basedOn w:val="a6"/>
    <w:rsid w:val="00B04B4C"/>
  </w:style>
  <w:style w:type="character" w:customStyle="1" w:styleId="number">
    <w:name w:val="number"/>
    <w:basedOn w:val="a6"/>
    <w:rsid w:val="00B04B4C"/>
  </w:style>
  <w:style w:type="character" w:customStyle="1" w:styleId="1f2">
    <w:name w:val="Неразрешенное упоминание1"/>
    <w:basedOn w:val="a6"/>
    <w:uiPriority w:val="99"/>
    <w:semiHidden/>
    <w:unhideWhenUsed/>
    <w:rsid w:val="008C5F9A"/>
    <w:rPr>
      <w:color w:val="605E5C"/>
      <w:shd w:val="clear" w:color="auto" w:fill="E1DFDD"/>
    </w:rPr>
  </w:style>
  <w:style w:type="character" w:customStyle="1" w:styleId="url">
    <w:name w:val="url"/>
    <w:basedOn w:val="a6"/>
    <w:rsid w:val="008C5F9A"/>
  </w:style>
  <w:style w:type="character" w:customStyle="1" w:styleId="inner-object">
    <w:name w:val="inner-object"/>
    <w:basedOn w:val="a6"/>
    <w:rsid w:val="008C5F9A"/>
  </w:style>
  <w:style w:type="character" w:customStyle="1" w:styleId="prop">
    <w:name w:val="prop"/>
    <w:basedOn w:val="a6"/>
    <w:rsid w:val="008C5F9A"/>
  </w:style>
  <w:style w:type="character" w:customStyle="1" w:styleId="prop-enum">
    <w:name w:val="prop-enum"/>
    <w:basedOn w:val="a6"/>
    <w:rsid w:val="0056117E"/>
  </w:style>
  <w:style w:type="character" w:customStyle="1" w:styleId="model-titletext">
    <w:name w:val="model-title__text"/>
    <w:basedOn w:val="a6"/>
    <w:rsid w:val="00A25592"/>
  </w:style>
  <w:style w:type="character" w:customStyle="1" w:styleId="prop-type">
    <w:name w:val="prop-type"/>
    <w:basedOn w:val="a6"/>
    <w:rsid w:val="00C8451E"/>
  </w:style>
  <w:style w:type="character" w:customStyle="1" w:styleId="opblock-summary-path">
    <w:name w:val="opblock-summary-path"/>
    <w:basedOn w:val="a6"/>
    <w:rsid w:val="00202F41"/>
  </w:style>
  <w:style w:type="character" w:customStyle="1" w:styleId="ds-caption">
    <w:name w:val="ds-caption"/>
    <w:basedOn w:val="a6"/>
    <w:rsid w:val="003F2808"/>
  </w:style>
  <w:style w:type="character" w:customStyle="1" w:styleId="token-string">
    <w:name w:val="token-string"/>
    <w:basedOn w:val="a6"/>
    <w:rsid w:val="009E5FE1"/>
  </w:style>
  <w:style w:type="character" w:customStyle="1" w:styleId="prop-format">
    <w:name w:val="prop-format"/>
    <w:basedOn w:val="a6"/>
    <w:rsid w:val="00A051FB"/>
  </w:style>
  <w:style w:type="character" w:customStyle="1" w:styleId="spellingerror">
    <w:name w:val="spellingerror"/>
    <w:basedOn w:val="a6"/>
    <w:rsid w:val="00496ADE"/>
  </w:style>
  <w:style w:type="character" w:customStyle="1" w:styleId="eop">
    <w:name w:val="eop"/>
    <w:basedOn w:val="a6"/>
    <w:rsid w:val="00496ADE"/>
  </w:style>
  <w:style w:type="character" w:customStyle="1" w:styleId="normaltextrun">
    <w:name w:val="normaltextrun"/>
    <w:basedOn w:val="a6"/>
    <w:rsid w:val="00496ADE"/>
  </w:style>
  <w:style w:type="paragraph" w:styleId="afffff2">
    <w:name w:val="TOC Heading"/>
    <w:basedOn w:val="13"/>
    <w:next w:val="a5"/>
    <w:uiPriority w:val="39"/>
    <w:unhideWhenUsed/>
    <w:qFormat/>
    <w:locked/>
    <w:rsid w:val="00235AAE"/>
    <w:pPr>
      <w:keepLines/>
      <w:pageBreakBefore w:val="0"/>
      <w:widowControl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2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24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79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9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8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3050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2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47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984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260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11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69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80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9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89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4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22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9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0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60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8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7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8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7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821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3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5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8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8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691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6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8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76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9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9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1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3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36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428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449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14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4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9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3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4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9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3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2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2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5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363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8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7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10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78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35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23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57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23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7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0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5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5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3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7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99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90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6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8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8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90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4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1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3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8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070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21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0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51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4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28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0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1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5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4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0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5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22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1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1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5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3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44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4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5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4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626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5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918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8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27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3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75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248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7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792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2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9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4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44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3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0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203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8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2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89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78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2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8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553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48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2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69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2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3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1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00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0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3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137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2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5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955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9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4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1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6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5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2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2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7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0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8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1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0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971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28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81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3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661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964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8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8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17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340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29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4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6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61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7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0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2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1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4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31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513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5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462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29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9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623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5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89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70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6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368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6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34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41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7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025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251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2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7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3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9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01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5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379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7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3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695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9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361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8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59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0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88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89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686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00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7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06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4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35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6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633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5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20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1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8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094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20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0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17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681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324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8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4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6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7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3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4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6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6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588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9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059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1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57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5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2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3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599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135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4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83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8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76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4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0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4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0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930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1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47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0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75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72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6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029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8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9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801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12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6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6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99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1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76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174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27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7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643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7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71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6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39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38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8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7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26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921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2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4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1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8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9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00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5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4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6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5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6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638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6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224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129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2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200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9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75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8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2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77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5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50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1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776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42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1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3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66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9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2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309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3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8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824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3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3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33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6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7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1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868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1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4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4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5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3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4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6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5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361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3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5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7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88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278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2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616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980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54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753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5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039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424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7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8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7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03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5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46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6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6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7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135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8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7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3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2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641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5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1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4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21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6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8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1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3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332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4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002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19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99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056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31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00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461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39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6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79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6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0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6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9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7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637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22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16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89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4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4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26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01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1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545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75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6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6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6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4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451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21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6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9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9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4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5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6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12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8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19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933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7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213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4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78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4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9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9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7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9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467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97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554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8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1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2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901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9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00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5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428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155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450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1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53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6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2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9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0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73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229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2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31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53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7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4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845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569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8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1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3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1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72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1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23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580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4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9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3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6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1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510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2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0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04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3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8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94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9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487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95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631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5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5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1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3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5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116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9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5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728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1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3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44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1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72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72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855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38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824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0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7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309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36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798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8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8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3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947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76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0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8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33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3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6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0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448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594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533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10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911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3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16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1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776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151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50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88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0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3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140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64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28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38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748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4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75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256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80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926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922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1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2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661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6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6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7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2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79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17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5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0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9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9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2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4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4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7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644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6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4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1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2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31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4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1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2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51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485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7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5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97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9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631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9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069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379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7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344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926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48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9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24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21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28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9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0497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1899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35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26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952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30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053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52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61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2270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085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8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7484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34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60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935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61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62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702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7422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804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22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0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216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931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52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04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3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754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71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57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7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716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86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16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528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43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3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9399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61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065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65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7791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1384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96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349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1689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550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9365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8440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051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5608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33967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16896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1403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6835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954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81093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0434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7676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4699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31058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7775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18020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7874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682445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88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43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0263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8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01863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44200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7178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827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26061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166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22550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9639564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2454420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894314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533173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656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7466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670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956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204217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6635142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865864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1156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09239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991601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137433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804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28130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101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5715077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7726155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590596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6133721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6174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024279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267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0201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96030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11399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18460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97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06742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11547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01596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31728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3652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0511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28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57094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409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9085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863315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141599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313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38441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998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4464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75853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36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18579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66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107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8485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18288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0186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7332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07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9692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7286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51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0196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775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361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5788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1196088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432457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80924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7763107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8044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535417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2884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676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69658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0163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637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2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050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055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0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0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5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9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970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7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0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5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47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453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057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5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0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0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3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4548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41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7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6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4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661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63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07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4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87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676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9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7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4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49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7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8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08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8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5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666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5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0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45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4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6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5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665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9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09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24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8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4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4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12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1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2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13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2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1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1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2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71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8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365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9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886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3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860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06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72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0369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1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14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170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5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97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72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107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051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200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18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9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6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4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2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1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90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2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0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23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2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09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6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0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10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966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1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0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6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559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6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194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22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5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52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8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79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3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12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2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2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60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3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1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0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4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93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2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8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3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4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54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11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3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400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1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4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125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7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2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61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9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2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7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353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22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16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8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4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4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9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0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3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7261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6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774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4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585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9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358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49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58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669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23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1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724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03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4617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74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7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4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3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6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2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78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00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64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06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7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69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1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79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539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5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9465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73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856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45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31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56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17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29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06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235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33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38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4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7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65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47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141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650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5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7245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10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27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20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8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4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6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1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82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2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70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878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52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722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7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6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836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63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85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6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8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9408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2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20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3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3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90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584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2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7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0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6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336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9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5272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8334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879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21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3196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257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04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6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1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56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9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622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87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6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62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062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9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6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6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850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91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566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268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6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4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73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21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04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7229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209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5068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131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6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1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67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46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319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902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7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12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074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100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0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233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45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022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1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5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64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3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3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3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75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72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234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92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91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47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2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05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39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1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6381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7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8777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7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3450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0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4680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239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92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52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0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62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81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810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6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859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3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629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753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2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56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6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807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21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180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47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2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80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606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4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9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298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77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9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309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4705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72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4488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25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96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9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57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69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0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759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43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8062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18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701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1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072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23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9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4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8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577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35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904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240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80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9214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8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4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65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92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73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9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90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837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2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949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30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4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7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608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3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5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8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9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83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103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4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55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76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979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3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9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9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9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08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19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96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2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9849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2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709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1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652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408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9032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7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47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15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7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91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3189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35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51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80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7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5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77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16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42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7184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1301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294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3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263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69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92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7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460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28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99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6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27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7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1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44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3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5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0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8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453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347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1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3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1975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48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22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09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969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8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6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61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375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2701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14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1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8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89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1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5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992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9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519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18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46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6754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086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7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7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83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8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4061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04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868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8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106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58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563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68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7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0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6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833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693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07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9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1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12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659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5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5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5653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128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6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7941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842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931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80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5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4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5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371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71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6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189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44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772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74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0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104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0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1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83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1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3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9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1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3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1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464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32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1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099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076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21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5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4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06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65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6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5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476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9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10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3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25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8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5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686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2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824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93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0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9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47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0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799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8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0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6595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27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201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04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656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1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88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1465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9482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0443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60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4128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245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57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39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8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0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7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8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07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3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7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90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40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6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9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30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067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8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9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5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2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0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7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5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32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990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1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0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8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6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8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7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3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74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3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790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3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82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7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25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4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69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4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97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6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03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81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8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9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99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4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7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1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3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63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841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287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8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6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3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94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6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3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48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1872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3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8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09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40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7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90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2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2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6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78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5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810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0824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6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27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5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5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1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278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5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62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6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41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163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2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061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80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1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49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08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0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57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91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112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505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0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89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14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9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0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6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575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68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08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2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41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50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496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6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80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863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00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903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6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9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70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77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6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423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4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2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49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3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076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38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1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933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138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1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1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0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541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80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34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7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975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981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7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7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0292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42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9799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13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0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6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15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35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5529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5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954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6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45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53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4868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6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49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54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3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29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048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6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2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894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89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073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8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2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92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045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0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8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2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4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898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7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5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7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3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9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5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8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1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2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85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2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05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08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50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0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82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8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30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1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39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66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262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6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5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3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95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1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1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5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9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00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1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09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61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9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1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49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2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3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3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701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9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95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0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7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8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542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4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79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068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77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3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88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1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01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51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07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46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2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5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98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7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66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63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0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6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9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51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9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424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9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6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9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0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15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78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9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563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2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1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0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3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32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589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707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43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7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6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2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8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0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8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1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5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2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8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5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439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3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579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48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3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9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49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4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9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9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806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0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072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30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0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0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4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740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29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6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2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7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0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1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7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3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4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6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17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075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9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8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6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4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1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15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4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557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5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9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0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9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25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39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502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6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54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6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5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95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358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5940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35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0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0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5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2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7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1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219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040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11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1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232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114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90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1863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5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6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50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95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4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94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90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9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14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56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960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0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665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020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015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337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6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1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7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6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7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8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563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6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8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0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4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137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988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234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29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45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512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86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558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10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48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76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30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39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187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370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77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4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9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27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6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95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4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895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3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973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11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81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38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86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70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432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3123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62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69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303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33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3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88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3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49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834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70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79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24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075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59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9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665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01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2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0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4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0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9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871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061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5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9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4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01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91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51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9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545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74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43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2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81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16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8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763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60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8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7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85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30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80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4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59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33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37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1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6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73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629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4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43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7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7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041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2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210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7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8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09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567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72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6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7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5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308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8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2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0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8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3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2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5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682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17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46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3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05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3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9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3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2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65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7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3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67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29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73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2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89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5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4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53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3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93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17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02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809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4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4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9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70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2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0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8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8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1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612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0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304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68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6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683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751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26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020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9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84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8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35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623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839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07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60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0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0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9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5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16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0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49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821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17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4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79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4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349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5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88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3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0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784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8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5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8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74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6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4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5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0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74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5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5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7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972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3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7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1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0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04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2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3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5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8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0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957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5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8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56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2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85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9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6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8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4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6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6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946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6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260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9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8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2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56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75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0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7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41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13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9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1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137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92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022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8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8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22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4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49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9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990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296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79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9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3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1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855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8559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3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19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60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342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0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8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372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701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255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93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5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48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5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32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10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7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28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7324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5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3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617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6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1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6502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3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82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683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566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82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0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0114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34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25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876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790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6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3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36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8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52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3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7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9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47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2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91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0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8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1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563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356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9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926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7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99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15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2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8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7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5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3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2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517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63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9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470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5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41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83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626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5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2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5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2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4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1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1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5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00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378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9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2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51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2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2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1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7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73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80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5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8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4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443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0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0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71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1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26D3FDD2C22246A3101BA155B69CE3" ma:contentTypeVersion="8" ma:contentTypeDescription="Создание документа." ma:contentTypeScope="" ma:versionID="14c1df8adb2bc2f9188ded1264dda89a">
  <xsd:schema xmlns:xsd="http://www.w3.org/2001/XMLSchema" xmlns:xs="http://www.w3.org/2001/XMLSchema" xmlns:p="http://schemas.microsoft.com/office/2006/metadata/properties" xmlns:ns2="2d403a43-4343-466d-9949-9606cb7cbd8c" targetNamespace="http://schemas.microsoft.com/office/2006/metadata/properties" ma:root="true" ma:fieldsID="d124770809f6123b432936359d2f475e" ns2:_="">
    <xsd:import namespace="2d403a43-4343-466d-9949-9606cb7cb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03a43-4343-466d-9949-9606cb7cb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17826-A280-4C26-8AE0-BB6241168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674EBD-ED34-4F60-9B8F-975550495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68B86-5D8C-4FBD-A422-3FC92159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03a43-4343-466d-9949-9606cb7cb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EC147D-01FC-458B-B876-28E0AA9F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2</TotalTime>
  <Pages>13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10150</CharactersWithSpaces>
  <SharedDoc>false</SharedDoc>
  <HLinks>
    <vt:vector size="66" baseType="variant"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_Toc53418449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_Toc53418448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_Toc53418447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_Toc53418446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_Toc53418445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_Toc53418444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_Toc53418443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_Toc53418442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_Toc53418441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_Toc53418440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_Toc53418439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Чистяков</dc:creator>
  <cp:lastModifiedBy>Артем Антипов</cp:lastModifiedBy>
  <cp:revision>2</cp:revision>
  <cp:lastPrinted>2019-06-21T22:52:00Z</cp:lastPrinted>
  <dcterms:created xsi:type="dcterms:W3CDTF">2020-11-01T06:17:00Z</dcterms:created>
  <dcterms:modified xsi:type="dcterms:W3CDTF">2020-11-01T06:17:00Z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0x010100AA26D3FDD2C22246A3101BA155B69CE3</vt:lpwstr>
  </property>
  <property fmtid="{D5CDD505-2E9C-101B-9397-08002B2CF9AE}" pid="3" name="Order">
    <vt:r8>138200</vt:r8>
  </property>
</Properties>
</file>